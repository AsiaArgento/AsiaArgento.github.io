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3BF0DD14" w14:textId="77777777" w:rsidTr="002003BE">
        <w:tc>
          <w:tcPr>
            <w:tcW w:w="3780" w:type="dxa"/>
            <w:tcMar>
              <w:top w:w="504" w:type="dxa"/>
              <w:right w:w="720" w:type="dxa"/>
            </w:tcMar>
          </w:tcPr>
          <w:p w14:paraId="0DFF29F9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E8ECBA9" wp14:editId="1727BC2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DC3DA63" id="Group_x0020_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_x0020_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_x0020_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_x0020_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BDD50BC3CC96F44F908F97F1686F525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047C5">
                  <w:t>MM</w:t>
                </w:r>
              </w:sdtContent>
            </w:sdt>
          </w:p>
          <w:p w14:paraId="10F9DBD3" w14:textId="3740E804" w:rsidR="00A50939" w:rsidRPr="00333CD3" w:rsidRDefault="00D1463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839CB1A56B23747BE4E6B753577C282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C72E120" w14:textId="5FE026E1" w:rsidR="002C2CDD" w:rsidRPr="00333CD3" w:rsidRDefault="006047C5" w:rsidP="007569C1">
            <w:r>
              <w:t>To apply my working knowled</w:t>
            </w:r>
            <w:r w:rsidR="00D82E98">
              <w:t>ge of web dev</w:t>
            </w:r>
            <w:r w:rsidR="00957E32">
              <w:t>elopment to maintain/build great websites</w:t>
            </w:r>
            <w:r>
              <w:t>.</w:t>
            </w:r>
          </w:p>
          <w:p w14:paraId="3E3380A9" w14:textId="77777777" w:rsidR="002C2CDD" w:rsidRPr="00333CD3" w:rsidRDefault="00D1463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DCF70C93F249664E8F66BC54200A7F6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02ABEC3E" w14:textId="77777777" w:rsidR="004E5EE1" w:rsidRDefault="004E5EE1" w:rsidP="004E5EE1">
            <w:r>
              <w:t>HTML – HTML5</w:t>
            </w:r>
          </w:p>
          <w:p w14:paraId="1892B9C7" w14:textId="77777777" w:rsidR="004E5EE1" w:rsidRDefault="004E5EE1" w:rsidP="004E5EE1">
            <w:r>
              <w:t>CSS – Layout – Responsive</w:t>
            </w:r>
          </w:p>
          <w:p w14:paraId="4FEDC410" w14:textId="77777777" w:rsidR="004E5EE1" w:rsidRDefault="004E5EE1" w:rsidP="004E5EE1">
            <w:r>
              <w:t>Bootstrap (CSS Framework)</w:t>
            </w:r>
          </w:p>
          <w:p w14:paraId="6F877034" w14:textId="77777777" w:rsidR="004E5EE1" w:rsidRDefault="004E5EE1" w:rsidP="004E5EE1">
            <w:r>
              <w:t>JavaScript (Vanilla)</w:t>
            </w:r>
          </w:p>
          <w:p w14:paraId="39E8654A" w14:textId="77777777" w:rsidR="004E5EE1" w:rsidRDefault="004E5EE1" w:rsidP="004E5EE1">
            <w:r>
              <w:t>jQuery (JS Framework)</w:t>
            </w:r>
          </w:p>
          <w:p w14:paraId="651B8C88" w14:textId="10A797C8" w:rsidR="004E5EE1" w:rsidRDefault="004E5EE1" w:rsidP="004E5EE1">
            <w:bookmarkStart w:id="0" w:name="_GoBack"/>
            <w:bookmarkEnd w:id="0"/>
            <w:r>
              <w:t>SQL (Database)</w:t>
            </w:r>
          </w:p>
          <w:p w14:paraId="6CEB3810" w14:textId="77777777" w:rsidR="004E5EE1" w:rsidRDefault="004E5EE1" w:rsidP="004E5EE1">
            <w:r>
              <w:t>UNIX Command Line</w:t>
            </w:r>
          </w:p>
          <w:p w14:paraId="16D2A4EB" w14:textId="77777777" w:rsidR="004E5EE1" w:rsidRDefault="004E5EE1" w:rsidP="004E5EE1">
            <w:r>
              <w:t xml:space="preserve">Github </w:t>
            </w:r>
          </w:p>
          <w:p w14:paraId="5EBF806C" w14:textId="4B226C92" w:rsidR="00116AB1" w:rsidRPr="004E5EE1" w:rsidRDefault="00116AB1" w:rsidP="004E5EE1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22AFBBEE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73AEA312" w14:textId="19B4815C" w:rsidR="00C612DA" w:rsidRPr="00333CD3" w:rsidRDefault="00D14637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3E37834D7DB794C9952B1588060D33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82E98">
                        <w:t>Matthew M. Moncada</w:t>
                      </w:r>
                    </w:sdtContent>
                  </w:sdt>
                </w:p>
                <w:p w14:paraId="0DB2E2B4" w14:textId="7FA77F7C" w:rsidR="00C612DA" w:rsidRPr="00333CD3" w:rsidRDefault="00D14637" w:rsidP="0062461F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C1023F445B05974D867B714309A1F62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07F02">
                        <w:t xml:space="preserve">front end </w:t>
                      </w:r>
                      <w:r w:rsidR="00CC51E4">
                        <w:t>Web develo</w:t>
                      </w:r>
                      <w:r w:rsidR="00407F02">
                        <w:t>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A5794BAD08000349BB4C92AF8BBEAFC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2461F">
                        <w:t>personal website</w:t>
                      </w:r>
                      <w:r w:rsidR="00D82E98">
                        <w:t xml:space="preserve"> at: </w:t>
                      </w:r>
                    </w:sdtContent>
                  </w:sdt>
                  <w:r w:rsidR="0062461F">
                    <w:t>www.asiasworld.co</w:t>
                  </w:r>
                </w:p>
              </w:tc>
            </w:tr>
          </w:tbl>
          <w:p w14:paraId="4AC95734" w14:textId="77777777" w:rsidR="002C2CDD" w:rsidRPr="00333CD3" w:rsidRDefault="00D1463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E18D94E9058F441803601A03395F6E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29233325" w14:textId="7A1C17FF" w:rsidR="002C2CDD" w:rsidRPr="00333CD3" w:rsidRDefault="002003BE" w:rsidP="007569C1">
            <w:pPr>
              <w:pStyle w:val="Heading4"/>
            </w:pPr>
            <w:r>
              <w:t>IT Support Technician</w:t>
            </w:r>
            <w:r w:rsidR="002C2CDD" w:rsidRPr="00333CD3">
              <w:t xml:space="preserve"> • </w:t>
            </w:r>
            <w:r>
              <w:t>Robert Half Technology/San antonio, TX</w:t>
            </w:r>
            <w:r w:rsidR="002C2CDD" w:rsidRPr="00333CD3">
              <w:t xml:space="preserve">• </w:t>
            </w:r>
            <w:r>
              <w:t>February 2016 – November 2016</w:t>
            </w:r>
          </w:p>
          <w:p w14:paraId="4F36C166" w14:textId="3F4F19C7" w:rsidR="002003BE" w:rsidRDefault="002003BE" w:rsidP="00E515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3BE">
              <w:rPr>
                <w:rFonts w:ascii="Helvetica Neue" w:eastAsia="Times New Roman" w:hAnsi="Helvetica Neue" w:cs="Times New Roman"/>
                <w:color w:val="6F6F6F"/>
                <w:shd w:val="clear" w:color="auto" w:fill="FFFFFF"/>
              </w:rPr>
              <w:t>On call position, a usual day is spent rewiring offices and setting up the computer/phone systems for our clients. We have wired offices for companies like school districts,</w:t>
            </w:r>
            <w:r>
              <w:rPr>
                <w:rFonts w:ascii="Helvetica Neue" w:eastAsia="Times New Roman" w:hAnsi="Helvetica Neue" w:cs="Times New Roman"/>
                <w:color w:val="6F6F6F"/>
                <w:shd w:val="clear" w:color="auto" w:fill="FFFFFF"/>
              </w:rPr>
              <w:t xml:space="preserve"> Southwest Bell, Time Warner, </w:t>
            </w:r>
            <w:r w:rsidRPr="002003BE">
              <w:rPr>
                <w:rFonts w:ascii="Helvetica Neue" w:eastAsia="Times New Roman" w:hAnsi="Helvetica Neue" w:cs="Times New Roman"/>
                <w:color w:val="6F6F6F"/>
                <w:shd w:val="clear" w:color="auto" w:fill="FFFFFF"/>
              </w:rPr>
              <w:t>etc. A basic knowledge of internet/phone setup and their wires is required.</w:t>
            </w:r>
          </w:p>
          <w:p w14:paraId="72C1C530" w14:textId="0EB6BBC0" w:rsidR="002003BE" w:rsidRPr="002003BE" w:rsidRDefault="002003BE" w:rsidP="002003BE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education</w:t>
            </w:r>
          </w:p>
          <w:p w14:paraId="1EC960D9" w14:textId="23BEEB99" w:rsidR="002C2CDD" w:rsidRDefault="002003BE" w:rsidP="007569C1">
            <w:pPr>
              <w:pStyle w:val="Heading4"/>
            </w:pPr>
            <w:r>
              <w:t>Some College</w:t>
            </w:r>
            <w:r w:rsidR="002C2CDD" w:rsidRPr="00333CD3">
              <w:t xml:space="preserve"> • </w:t>
            </w:r>
            <w:r>
              <w:t>2017</w:t>
            </w:r>
            <w:r w:rsidR="002C2CDD" w:rsidRPr="00333CD3">
              <w:t xml:space="preserve"> • </w:t>
            </w:r>
            <w:r>
              <w:t>El Centro College/Dallas, TX</w:t>
            </w:r>
          </w:p>
          <w:p w14:paraId="6746BFC9" w14:textId="77777777" w:rsidR="002A5BC9" w:rsidRDefault="002A5BC9" w:rsidP="007569C1">
            <w:pPr>
              <w:pStyle w:val="Heading4"/>
              <w:rPr>
                <w:b/>
              </w:rPr>
            </w:pPr>
            <w:r>
              <w:rPr>
                <w:b/>
              </w:rPr>
              <w:t>udemy web developer Bootcamp</w:t>
            </w:r>
          </w:p>
          <w:p w14:paraId="203880A7" w14:textId="58BCBA74" w:rsidR="002A5BC9" w:rsidRPr="002A5BC9" w:rsidRDefault="002A5BC9" w:rsidP="007569C1">
            <w:pPr>
              <w:pStyle w:val="Heading4"/>
              <w:rPr>
                <w:b/>
              </w:rPr>
            </w:pPr>
            <w:r>
              <w:rPr>
                <w:b/>
              </w:rPr>
              <w:t>udemy php/cms master course</w:t>
            </w:r>
          </w:p>
          <w:p w14:paraId="68E9AAB5" w14:textId="77777777" w:rsidR="002A5BC9" w:rsidRPr="00333CD3" w:rsidRDefault="002A5BC9" w:rsidP="007569C1">
            <w:pPr>
              <w:pStyle w:val="Heading4"/>
            </w:pPr>
          </w:p>
          <w:p w14:paraId="5B07D2FE" w14:textId="2FA0599D" w:rsidR="002C2CDD" w:rsidRPr="00333CD3" w:rsidRDefault="002C2CDD" w:rsidP="002A5BC9">
            <w:pPr>
              <w:pStyle w:val="Heading2"/>
            </w:pPr>
          </w:p>
          <w:p w14:paraId="56364B1D" w14:textId="77777777" w:rsidR="002C2CDD" w:rsidRPr="00333CD3" w:rsidRDefault="00D14637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2E079B4F1127B146AB429226217AED2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7BEC8680" w14:textId="6372E761" w:rsidR="00741125" w:rsidRPr="002A5BC9" w:rsidRDefault="002A5BC9" w:rsidP="002A5BC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14:paraId="225E166B" w14:textId="32AC3919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0AAA5" w14:textId="77777777" w:rsidR="00D14637" w:rsidRDefault="00D14637" w:rsidP="00713050">
      <w:pPr>
        <w:spacing w:line="240" w:lineRule="auto"/>
      </w:pPr>
      <w:r>
        <w:separator/>
      </w:r>
    </w:p>
  </w:endnote>
  <w:endnote w:type="continuationSeparator" w:id="0">
    <w:p w14:paraId="035C0FFD" w14:textId="77777777" w:rsidR="00D14637" w:rsidRDefault="00D1463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EB612B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1BA483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A20789D" wp14:editId="7AC01E43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19FFB1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_x0020_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_x0020_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_x0020_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8324D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55DA84" wp14:editId="73ACBC4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319D09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29DBA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4BF4D07" wp14:editId="79FAD49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399A98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DC2CF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BA96E6" wp14:editId="5F3BBAB6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F465CB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38302C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4647ADE464E8C74E8E39AF651EFE303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9F9C50A" w14:textId="20262FB9" w:rsidR="00684488" w:rsidRPr="00CA3DF1" w:rsidRDefault="00E46C10" w:rsidP="00811117">
              <w:pPr>
                <w:pStyle w:val="Footer"/>
              </w:pPr>
              <w:r>
                <w:t>misakamikotocsr@gmail.com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CF5140C696CA44FBD421274E2D9839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E08C515" w14:textId="0CAD9B44" w:rsidR="00684488" w:rsidRPr="00C2098A" w:rsidRDefault="00E46C10" w:rsidP="00811117">
              <w:pPr>
                <w:pStyle w:val="Footer"/>
              </w:pPr>
              <w:r>
                <w:t>N/A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CB6DA881F788345AE6D63782F55962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17D962A" w14:textId="734FDC25" w:rsidR="00684488" w:rsidRPr="00C2098A" w:rsidRDefault="00E46C10" w:rsidP="00811117">
              <w:pPr>
                <w:pStyle w:val="Footer"/>
              </w:pPr>
              <w:r>
                <w:t>(214)-973-8097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0FF06A57B431724AADCED04B1AA0B1D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9F69371" w14:textId="525347ED" w:rsidR="00684488" w:rsidRPr="00C2098A" w:rsidRDefault="00F364C8" w:rsidP="00811117">
              <w:pPr>
                <w:pStyle w:val="Footer"/>
              </w:pPr>
              <w:r>
                <w:t>N/A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E9D5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3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229DD36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9EB0F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176CB0F" wp14:editId="1558CA5B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932588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_x0020_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_x0020_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_x0020_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F8AFB4" w14:textId="173A8AB1" w:rsidR="00217980" w:rsidRDefault="00E46C1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E75ABA" wp14:editId="359074C7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61130F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79656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6EFF56" wp14:editId="1A462E7B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004142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34188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71ECEB" wp14:editId="5A9AB63E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E6385D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A45571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BC3E086" w14:textId="0732CBC6" w:rsidR="00811117" w:rsidRPr="00CA3DF1" w:rsidRDefault="00D14637" w:rsidP="00E46C10">
          <w:pPr>
            <w:pStyle w:val="Footer"/>
          </w:pPr>
          <w:sdt>
            <w:sdtPr>
              <w:alias w:val="Email:"/>
              <w:tag w:val="Email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E46C10">
                <w:t>misakamikotocsr@gmail.com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48940CF" w14:textId="6D22A506" w:rsidR="00811117" w:rsidRPr="00C2098A" w:rsidRDefault="00E46C10" w:rsidP="00E46C10">
              <w:pPr>
                <w:pStyle w:val="Footer"/>
              </w:pPr>
              <w:r>
                <w:t>N/A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0880DA7" w14:textId="5C7E8F4B" w:rsidR="00811117" w:rsidRPr="00C2098A" w:rsidRDefault="00E46C10" w:rsidP="00E46C10">
              <w:pPr>
                <w:pStyle w:val="Footer"/>
              </w:pPr>
              <w:r>
                <w:t>(214)-973-8097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E80B24F" w14:textId="5C8FC7DC" w:rsidR="00811117" w:rsidRPr="00C2098A" w:rsidRDefault="00F364C8" w:rsidP="00F364C8">
              <w:pPr>
                <w:pStyle w:val="Footer"/>
              </w:pPr>
              <w:r>
                <w:t>N/A</w:t>
              </w:r>
            </w:p>
          </w:sdtContent>
        </w:sdt>
      </w:tc>
    </w:tr>
  </w:tbl>
  <w:p w14:paraId="212AF7C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6BF60" w14:textId="77777777" w:rsidR="00D14637" w:rsidRDefault="00D14637" w:rsidP="00713050">
      <w:pPr>
        <w:spacing w:line="240" w:lineRule="auto"/>
      </w:pPr>
      <w:r>
        <w:separator/>
      </w:r>
    </w:p>
  </w:footnote>
  <w:footnote w:type="continuationSeparator" w:id="0">
    <w:p w14:paraId="6A557A9D" w14:textId="77777777" w:rsidR="00D14637" w:rsidRDefault="00D1463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2458D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B1C014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FBA0C63" wp14:editId="5F7A191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74DE2D2" id="Group_x0020_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_x0020_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_x0020_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_x0020_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5B8BEA485F310740B11721F3FFA383F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047C5">
                <w:t>MM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CF0314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C6A7E46" w14:textId="135D7C08" w:rsidR="001A5CA9" w:rsidRPr="009B3C40" w:rsidRDefault="00D14637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E6FBF4D6A011074B946D617419D63C9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82E98">
                      <w:t>Matthew M. Moncada</w:t>
                    </w:r>
                  </w:sdtContent>
                </w:sdt>
              </w:p>
              <w:p w14:paraId="2C7B3014" w14:textId="06DBBD51" w:rsidR="001A5CA9" w:rsidRDefault="00D14637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84BB85CCA1089F47B19586D9862FF1E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07F02">
                      <w:t>front end 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DEAE8945AD005642AA9DE6CAB61B1BDE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461F">
                      <w:t xml:space="preserve">personal website at: </w:t>
                    </w:r>
                  </w:sdtContent>
                </w:sdt>
              </w:p>
            </w:tc>
          </w:tr>
        </w:tbl>
        <w:p w14:paraId="759F4B9A" w14:textId="77777777" w:rsidR="001A5CA9" w:rsidRPr="00F207C0" w:rsidRDefault="001A5CA9" w:rsidP="001A5CA9"/>
      </w:tc>
    </w:tr>
  </w:tbl>
  <w:p w14:paraId="3C7120B9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C5"/>
    <w:rsid w:val="000750E7"/>
    <w:rsid w:val="00091382"/>
    <w:rsid w:val="00092CF9"/>
    <w:rsid w:val="000B0619"/>
    <w:rsid w:val="000B1A10"/>
    <w:rsid w:val="000B61CA"/>
    <w:rsid w:val="000F7610"/>
    <w:rsid w:val="00114ED7"/>
    <w:rsid w:val="00116AB1"/>
    <w:rsid w:val="00140B0E"/>
    <w:rsid w:val="001726F5"/>
    <w:rsid w:val="001A5CA9"/>
    <w:rsid w:val="001B2AC1"/>
    <w:rsid w:val="001B403A"/>
    <w:rsid w:val="002003BE"/>
    <w:rsid w:val="00217980"/>
    <w:rsid w:val="00260AF1"/>
    <w:rsid w:val="00262820"/>
    <w:rsid w:val="00271662"/>
    <w:rsid w:val="0027404F"/>
    <w:rsid w:val="00293B83"/>
    <w:rsid w:val="002A5BC9"/>
    <w:rsid w:val="002B091C"/>
    <w:rsid w:val="002C2CDD"/>
    <w:rsid w:val="002D45C6"/>
    <w:rsid w:val="002E03BB"/>
    <w:rsid w:val="002F03FA"/>
    <w:rsid w:val="002F36D1"/>
    <w:rsid w:val="00313E86"/>
    <w:rsid w:val="00333CD3"/>
    <w:rsid w:val="003346C3"/>
    <w:rsid w:val="00340365"/>
    <w:rsid w:val="00342B64"/>
    <w:rsid w:val="0036203A"/>
    <w:rsid w:val="00364079"/>
    <w:rsid w:val="00394E9E"/>
    <w:rsid w:val="003C5528"/>
    <w:rsid w:val="004077FB"/>
    <w:rsid w:val="00407F02"/>
    <w:rsid w:val="00424DD9"/>
    <w:rsid w:val="0046104A"/>
    <w:rsid w:val="004717C5"/>
    <w:rsid w:val="004E5EE1"/>
    <w:rsid w:val="00523479"/>
    <w:rsid w:val="00543DB7"/>
    <w:rsid w:val="005729B0"/>
    <w:rsid w:val="006047C5"/>
    <w:rsid w:val="0062461F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7D6FDB"/>
    <w:rsid w:val="00811117"/>
    <w:rsid w:val="00841146"/>
    <w:rsid w:val="0088504C"/>
    <w:rsid w:val="0089382B"/>
    <w:rsid w:val="008A1907"/>
    <w:rsid w:val="008C6BCA"/>
    <w:rsid w:val="008C7B50"/>
    <w:rsid w:val="00957E32"/>
    <w:rsid w:val="009846AB"/>
    <w:rsid w:val="009B3C40"/>
    <w:rsid w:val="00A2503E"/>
    <w:rsid w:val="00A42540"/>
    <w:rsid w:val="00A50939"/>
    <w:rsid w:val="00AA6A40"/>
    <w:rsid w:val="00B5664D"/>
    <w:rsid w:val="00BA5B40"/>
    <w:rsid w:val="00BC4D31"/>
    <w:rsid w:val="00BD0206"/>
    <w:rsid w:val="00C2098A"/>
    <w:rsid w:val="00C5444A"/>
    <w:rsid w:val="00C612DA"/>
    <w:rsid w:val="00C7741E"/>
    <w:rsid w:val="00C82167"/>
    <w:rsid w:val="00C875AB"/>
    <w:rsid w:val="00CA3DF1"/>
    <w:rsid w:val="00CA4581"/>
    <w:rsid w:val="00CC51E4"/>
    <w:rsid w:val="00CE18D5"/>
    <w:rsid w:val="00D04109"/>
    <w:rsid w:val="00D14637"/>
    <w:rsid w:val="00D82E98"/>
    <w:rsid w:val="00DD6416"/>
    <w:rsid w:val="00DF4E0A"/>
    <w:rsid w:val="00E02DCD"/>
    <w:rsid w:val="00E12C60"/>
    <w:rsid w:val="00E22E87"/>
    <w:rsid w:val="00E409B9"/>
    <w:rsid w:val="00E46C10"/>
    <w:rsid w:val="00E51536"/>
    <w:rsid w:val="00E57630"/>
    <w:rsid w:val="00E678B6"/>
    <w:rsid w:val="00E86C2B"/>
    <w:rsid w:val="00EF7CC9"/>
    <w:rsid w:val="00F116C9"/>
    <w:rsid w:val="00F207C0"/>
    <w:rsid w:val="00F20AE5"/>
    <w:rsid w:val="00F364C8"/>
    <w:rsid w:val="00F645C7"/>
    <w:rsid w:val="00F7161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C2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iaargento/Library/Containers/com.microsoft.Word/Data/Library/Caches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D50BC3CC96F44F908F97F1686F5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F52AF-2CCA-C646-8872-8C050BE91AA3}"/>
      </w:docPartPr>
      <w:docPartBody>
        <w:p w:rsidR="005A5320" w:rsidRDefault="00B53A67">
          <w:pPr>
            <w:pStyle w:val="BDD50BC3CC96F44F908F97F1686F525C"/>
          </w:pPr>
          <w:r w:rsidRPr="00333CD3">
            <w:t>YN</w:t>
          </w:r>
        </w:p>
      </w:docPartBody>
    </w:docPart>
    <w:docPart>
      <w:docPartPr>
        <w:name w:val="D839CB1A56B23747BE4E6B753577C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4776-F5C1-DC45-ACD3-05614BDF4D15}"/>
      </w:docPartPr>
      <w:docPartBody>
        <w:p w:rsidR="005A5320" w:rsidRDefault="00B53A67">
          <w:pPr>
            <w:pStyle w:val="D839CB1A56B23747BE4E6B753577C282"/>
          </w:pPr>
          <w:r>
            <w:t>Objective</w:t>
          </w:r>
        </w:p>
      </w:docPartBody>
    </w:docPart>
    <w:docPart>
      <w:docPartPr>
        <w:name w:val="DCF70C93F249664E8F66BC54200A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E2FA-A1DE-554C-BEAF-1AB2BB15AF96}"/>
      </w:docPartPr>
      <w:docPartBody>
        <w:p w:rsidR="005A5320" w:rsidRDefault="00B53A67">
          <w:pPr>
            <w:pStyle w:val="DCF70C93F249664E8F66BC54200A7F6F"/>
          </w:pPr>
          <w:r w:rsidRPr="00333CD3">
            <w:t>Skills</w:t>
          </w:r>
        </w:p>
      </w:docPartBody>
    </w:docPart>
    <w:docPart>
      <w:docPartPr>
        <w:name w:val="43E37834D7DB794C9952B1588060D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50EB7-32FA-8D49-A5D2-2D4577BB5A6D}"/>
      </w:docPartPr>
      <w:docPartBody>
        <w:p w:rsidR="005A5320" w:rsidRDefault="00B53A67">
          <w:pPr>
            <w:pStyle w:val="43E37834D7DB794C9952B1588060D337"/>
          </w:pPr>
          <w:r>
            <w:t>Your Name</w:t>
          </w:r>
        </w:p>
      </w:docPartBody>
    </w:docPart>
    <w:docPart>
      <w:docPartPr>
        <w:name w:val="C1023F445B05974D867B714309A1F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054B-DB94-084B-8B6B-1FABF5822AB5}"/>
      </w:docPartPr>
      <w:docPartBody>
        <w:p w:rsidR="005A5320" w:rsidRDefault="00B53A67">
          <w:pPr>
            <w:pStyle w:val="C1023F445B05974D867B714309A1F62B"/>
          </w:pPr>
          <w:r>
            <w:t>Profession or Industry</w:t>
          </w:r>
        </w:p>
      </w:docPartBody>
    </w:docPart>
    <w:docPart>
      <w:docPartPr>
        <w:name w:val="A5794BAD08000349BB4C92AF8BBEA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FC27D-2E71-C443-8FBD-285B8599DBDB}"/>
      </w:docPartPr>
      <w:docPartBody>
        <w:p w:rsidR="005A5320" w:rsidRDefault="00B53A67">
          <w:pPr>
            <w:pStyle w:val="A5794BAD08000349BB4C92AF8BBEAFCF"/>
          </w:pPr>
          <w:r w:rsidRPr="00333CD3">
            <w:t>Link to other online properties: Portfolio/Website/Blog</w:t>
          </w:r>
        </w:p>
      </w:docPartBody>
    </w:docPart>
    <w:docPart>
      <w:docPartPr>
        <w:name w:val="8E18D94E9058F441803601A03395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90509-58C4-454E-BE28-55615444F8FF}"/>
      </w:docPartPr>
      <w:docPartBody>
        <w:p w:rsidR="005A5320" w:rsidRDefault="00B53A67">
          <w:pPr>
            <w:pStyle w:val="8E18D94E9058F441803601A03395F6EA"/>
          </w:pPr>
          <w:r w:rsidRPr="00333CD3">
            <w:t>Experience</w:t>
          </w:r>
        </w:p>
      </w:docPartBody>
    </w:docPart>
    <w:docPart>
      <w:docPartPr>
        <w:name w:val="2E079B4F1127B146AB429226217A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0F07-3338-8B41-B3D0-4A4DE1FB15AA}"/>
      </w:docPartPr>
      <w:docPartBody>
        <w:p w:rsidR="005A5320" w:rsidRDefault="00B53A67">
          <w:pPr>
            <w:pStyle w:val="2E079B4F1127B146AB429226217AED28"/>
          </w:pPr>
          <w:r w:rsidRPr="00333CD3">
            <w:t>Volunteer Experience or Leadership</w:t>
          </w:r>
        </w:p>
      </w:docPartBody>
    </w:docPart>
    <w:docPart>
      <w:docPartPr>
        <w:name w:val="5B8BEA485F310740B11721F3FFA38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F8726-9B18-794A-B483-4F1467911A88}"/>
      </w:docPartPr>
      <w:docPartBody>
        <w:p w:rsidR="005A5320" w:rsidRDefault="00B53A67">
          <w:pPr>
            <w:pStyle w:val="5B8BEA485F310740B11721F3FFA383FF"/>
          </w:pPr>
          <w:r w:rsidRPr="009B3C40">
            <w:t>YN</w:t>
          </w:r>
        </w:p>
      </w:docPartBody>
    </w:docPart>
    <w:docPart>
      <w:docPartPr>
        <w:name w:val="E6FBF4D6A011074B946D617419D63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DC044-3409-B649-A9F5-DEB6B438890F}"/>
      </w:docPartPr>
      <w:docPartBody>
        <w:p w:rsidR="005A5320" w:rsidRDefault="00B53A67">
          <w:pPr>
            <w:pStyle w:val="E6FBF4D6A011074B946D617419D63C91"/>
          </w:pPr>
          <w:r>
            <w:t>Your Name</w:t>
          </w:r>
        </w:p>
      </w:docPartBody>
    </w:docPart>
    <w:docPart>
      <w:docPartPr>
        <w:name w:val="84BB85CCA1089F47B19586D9862F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D5C52-5B6D-8D41-9D23-1DD6B16CB26D}"/>
      </w:docPartPr>
      <w:docPartBody>
        <w:p w:rsidR="005A5320" w:rsidRDefault="00B53A67">
          <w:pPr>
            <w:pStyle w:val="84BB85CCA1089F47B19586D9862FF1E4"/>
          </w:pPr>
          <w:r>
            <w:t>Profession or Industry</w:t>
          </w:r>
        </w:p>
      </w:docPartBody>
    </w:docPart>
    <w:docPart>
      <w:docPartPr>
        <w:name w:val="DEAE8945AD005642AA9DE6CAB61B1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3223-3269-464B-ADAE-EEBEDA0C370A}"/>
      </w:docPartPr>
      <w:docPartBody>
        <w:p w:rsidR="005A5320" w:rsidRDefault="00B53A67">
          <w:pPr>
            <w:pStyle w:val="DEAE8945AD005642AA9DE6CAB61B1BDE"/>
          </w:pPr>
          <w:r w:rsidRPr="009B3C40">
            <w:t>Link to other online properties: Portfolio/Website/Blog</w:t>
          </w:r>
        </w:p>
      </w:docPartBody>
    </w:docPart>
    <w:docPart>
      <w:docPartPr>
        <w:name w:val="4647ADE464E8C74E8E39AF651EFE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31C4-79D7-7543-AE7A-9F03A4E170F3}"/>
      </w:docPartPr>
      <w:docPartBody>
        <w:p w:rsidR="005A5320" w:rsidRDefault="00B53A67">
          <w:pPr>
            <w:pStyle w:val="4647ADE464E8C74E8E39AF651EFE303C"/>
          </w:pPr>
          <w:r>
            <w:t>Email</w:t>
          </w:r>
        </w:p>
      </w:docPartBody>
    </w:docPart>
    <w:docPart>
      <w:docPartPr>
        <w:name w:val="2CF5140C696CA44FBD421274E2D98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137AE-D111-314B-AC36-022190A9D6B0}"/>
      </w:docPartPr>
      <w:docPartBody>
        <w:p w:rsidR="005A5320" w:rsidRDefault="00B53A67">
          <w:pPr>
            <w:pStyle w:val="2CF5140C696CA44FBD421274E2D9839B"/>
          </w:pPr>
          <w:r>
            <w:t>Twitter handle</w:t>
          </w:r>
        </w:p>
      </w:docPartBody>
    </w:docPart>
    <w:docPart>
      <w:docPartPr>
        <w:name w:val="0CB6DA881F788345AE6D63782F559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E76B5-D5B1-F043-86CB-FB264E56CDA8}"/>
      </w:docPartPr>
      <w:docPartBody>
        <w:p w:rsidR="005A5320" w:rsidRDefault="00B53A67">
          <w:pPr>
            <w:pStyle w:val="0CB6DA881F788345AE6D63782F559623"/>
          </w:pPr>
          <w:r>
            <w:t>Telephone</w:t>
          </w:r>
        </w:p>
      </w:docPartBody>
    </w:docPart>
    <w:docPart>
      <w:docPartPr>
        <w:name w:val="0FF06A57B431724AADCED04B1AA0B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744C-3968-EF45-B793-89E116FC83EC}"/>
      </w:docPartPr>
      <w:docPartBody>
        <w:p w:rsidR="005A5320" w:rsidRDefault="00B53A67">
          <w:pPr>
            <w:pStyle w:val="0FF06A57B431724AADCED04B1AA0B1D4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67"/>
    <w:rsid w:val="00050B87"/>
    <w:rsid w:val="000C3DAD"/>
    <w:rsid w:val="003B3136"/>
    <w:rsid w:val="005A5320"/>
    <w:rsid w:val="009D4445"/>
    <w:rsid w:val="00A734D6"/>
    <w:rsid w:val="00B53A67"/>
    <w:rsid w:val="00C61B8A"/>
    <w:rsid w:val="00D26C54"/>
    <w:rsid w:val="00DD4D6E"/>
    <w:rsid w:val="00E462C3"/>
    <w:rsid w:val="00F8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D50BC3CC96F44F908F97F1686F525C">
    <w:name w:val="BDD50BC3CC96F44F908F97F1686F525C"/>
  </w:style>
  <w:style w:type="paragraph" w:customStyle="1" w:styleId="D839CB1A56B23747BE4E6B753577C282">
    <w:name w:val="D839CB1A56B23747BE4E6B753577C282"/>
  </w:style>
  <w:style w:type="paragraph" w:customStyle="1" w:styleId="8F52BD9CFD953749943768D56F0E16B4">
    <w:name w:val="8F52BD9CFD953749943768D56F0E16B4"/>
  </w:style>
  <w:style w:type="paragraph" w:customStyle="1" w:styleId="DCF70C93F249664E8F66BC54200A7F6F">
    <w:name w:val="DCF70C93F249664E8F66BC54200A7F6F"/>
  </w:style>
  <w:style w:type="paragraph" w:customStyle="1" w:styleId="CED9D6B8CD9923479949263B9E976682">
    <w:name w:val="CED9D6B8CD9923479949263B9E976682"/>
  </w:style>
  <w:style w:type="paragraph" w:customStyle="1" w:styleId="43E37834D7DB794C9952B1588060D337">
    <w:name w:val="43E37834D7DB794C9952B1588060D337"/>
  </w:style>
  <w:style w:type="paragraph" w:customStyle="1" w:styleId="C1023F445B05974D867B714309A1F62B">
    <w:name w:val="C1023F445B05974D867B714309A1F62B"/>
  </w:style>
  <w:style w:type="paragraph" w:customStyle="1" w:styleId="A5794BAD08000349BB4C92AF8BBEAFCF">
    <w:name w:val="A5794BAD08000349BB4C92AF8BBEAFCF"/>
  </w:style>
  <w:style w:type="paragraph" w:customStyle="1" w:styleId="8E18D94E9058F441803601A03395F6EA">
    <w:name w:val="8E18D94E9058F441803601A03395F6EA"/>
  </w:style>
  <w:style w:type="paragraph" w:customStyle="1" w:styleId="6735E2F1DC9556468BB0B3DA2770F937">
    <w:name w:val="6735E2F1DC9556468BB0B3DA2770F937"/>
  </w:style>
  <w:style w:type="paragraph" w:customStyle="1" w:styleId="30F20EC91AAA89438AAF63B2C128A044">
    <w:name w:val="30F20EC91AAA89438AAF63B2C128A044"/>
  </w:style>
  <w:style w:type="paragraph" w:customStyle="1" w:styleId="B82136EA0193824598AC01111D301131">
    <w:name w:val="B82136EA0193824598AC01111D301131"/>
  </w:style>
  <w:style w:type="paragraph" w:customStyle="1" w:styleId="F27602BFE8D36141B1DF504227AEF7B3">
    <w:name w:val="F27602BFE8D36141B1DF504227AEF7B3"/>
  </w:style>
  <w:style w:type="paragraph" w:customStyle="1" w:styleId="8B12EDA2EED31849A2C585B84522CA14">
    <w:name w:val="8B12EDA2EED31849A2C585B84522CA14"/>
  </w:style>
  <w:style w:type="paragraph" w:customStyle="1" w:styleId="EF17A1D60E840642A4F817AD80C9FF5C">
    <w:name w:val="EF17A1D60E840642A4F817AD80C9FF5C"/>
  </w:style>
  <w:style w:type="paragraph" w:customStyle="1" w:styleId="32FD983A527CC14083045B731A459355">
    <w:name w:val="32FD983A527CC14083045B731A459355"/>
  </w:style>
  <w:style w:type="paragraph" w:customStyle="1" w:styleId="1AACDDF12C1A4248922F4A629973092D">
    <w:name w:val="1AACDDF12C1A4248922F4A629973092D"/>
  </w:style>
  <w:style w:type="paragraph" w:customStyle="1" w:styleId="A9270E79FCB1E447B7E319D44EC7409B">
    <w:name w:val="A9270E79FCB1E447B7E319D44EC7409B"/>
  </w:style>
  <w:style w:type="paragraph" w:customStyle="1" w:styleId="CC8478D1323AB5429BD973D1750CCB4A">
    <w:name w:val="CC8478D1323AB5429BD973D1750CCB4A"/>
  </w:style>
  <w:style w:type="paragraph" w:customStyle="1" w:styleId="EB970A7A24E8BB4B8B05E49CE0D0A71B">
    <w:name w:val="EB970A7A24E8BB4B8B05E49CE0D0A71B"/>
  </w:style>
  <w:style w:type="paragraph" w:customStyle="1" w:styleId="AA51367045A38348BEE55F6CF48255ED">
    <w:name w:val="AA51367045A38348BEE55F6CF48255ED"/>
  </w:style>
  <w:style w:type="paragraph" w:customStyle="1" w:styleId="ABFBA7F315D43544A41360EEDFA70103">
    <w:name w:val="ABFBA7F315D43544A41360EEDFA70103"/>
  </w:style>
  <w:style w:type="paragraph" w:customStyle="1" w:styleId="3396FCDA448A5F42B0E4761E802DB140">
    <w:name w:val="3396FCDA448A5F42B0E4761E802DB140"/>
  </w:style>
  <w:style w:type="paragraph" w:customStyle="1" w:styleId="877A98667F9186499A88424A5D6DA01A">
    <w:name w:val="877A98667F9186499A88424A5D6DA01A"/>
  </w:style>
  <w:style w:type="paragraph" w:customStyle="1" w:styleId="600257A275BABC4EAE2A8CD95BD97C2C">
    <w:name w:val="600257A275BABC4EAE2A8CD95BD97C2C"/>
  </w:style>
  <w:style w:type="paragraph" w:customStyle="1" w:styleId="65678481C1374840B781FECD09A1D114">
    <w:name w:val="65678481C1374840B781FECD09A1D114"/>
  </w:style>
  <w:style w:type="paragraph" w:customStyle="1" w:styleId="2E079B4F1127B146AB429226217AED28">
    <w:name w:val="2E079B4F1127B146AB429226217AED28"/>
  </w:style>
  <w:style w:type="paragraph" w:customStyle="1" w:styleId="72FD3A2E9C8BC949A9F53AAE036C38D9">
    <w:name w:val="72FD3A2E9C8BC949A9F53AAE036C38D9"/>
  </w:style>
  <w:style w:type="paragraph" w:customStyle="1" w:styleId="5B8BEA485F310740B11721F3FFA383FF">
    <w:name w:val="5B8BEA485F310740B11721F3FFA383FF"/>
  </w:style>
  <w:style w:type="paragraph" w:customStyle="1" w:styleId="E6FBF4D6A011074B946D617419D63C91">
    <w:name w:val="E6FBF4D6A011074B946D617419D63C91"/>
  </w:style>
  <w:style w:type="paragraph" w:customStyle="1" w:styleId="84BB85CCA1089F47B19586D9862FF1E4">
    <w:name w:val="84BB85CCA1089F47B19586D9862FF1E4"/>
  </w:style>
  <w:style w:type="paragraph" w:customStyle="1" w:styleId="DEAE8945AD005642AA9DE6CAB61B1BDE">
    <w:name w:val="DEAE8945AD005642AA9DE6CAB61B1BDE"/>
  </w:style>
  <w:style w:type="paragraph" w:customStyle="1" w:styleId="4647ADE464E8C74E8E39AF651EFE303C">
    <w:name w:val="4647ADE464E8C74E8E39AF651EFE303C"/>
  </w:style>
  <w:style w:type="paragraph" w:customStyle="1" w:styleId="2CF5140C696CA44FBD421274E2D9839B">
    <w:name w:val="2CF5140C696CA44FBD421274E2D9839B"/>
  </w:style>
  <w:style w:type="paragraph" w:customStyle="1" w:styleId="0CB6DA881F788345AE6D63782F559623">
    <w:name w:val="0CB6DA881F788345AE6D63782F559623"/>
  </w:style>
  <w:style w:type="paragraph" w:customStyle="1" w:styleId="0FF06A57B431724AADCED04B1AA0B1D4">
    <w:name w:val="0FF06A57B431724AADCED04B1AA0B1D4"/>
  </w:style>
  <w:style w:type="paragraph" w:customStyle="1" w:styleId="7A58957D10DC2243A360EB5E57168437">
    <w:name w:val="7A58957D10DC2243A360EB5E57168437"/>
  </w:style>
  <w:style w:type="paragraph" w:customStyle="1" w:styleId="0B30553C968F7948A8C77AACF0109B7D">
    <w:name w:val="0B30553C968F7948A8C77AACF0109B7D"/>
  </w:style>
  <w:style w:type="paragraph" w:customStyle="1" w:styleId="7363A8154BC6E84ABE321F8FF895F768">
    <w:name w:val="7363A8154BC6E84ABE321F8FF895F768"/>
  </w:style>
  <w:style w:type="paragraph" w:customStyle="1" w:styleId="865D4DA12ABD8C4EA84EAB21A6CBC07D">
    <w:name w:val="865D4DA12ABD8C4EA84EAB21A6CBC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N/A</CompanyAddress>
  <CompanyPhone>(214)-973-8097</CompanyPhone>
  <CompanyFax>N/A</CompanyFax>
  <CompanyEmail>misakamikotocsr@gmail.com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35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Web developer</dc:subject>
  <dc:creator>Matthew M. Moncada</dc:creator>
  <cp:keywords/>
  <dc:description>personal website at: </dc:description>
  <cp:lastModifiedBy>Microsoft Office User</cp:lastModifiedBy>
  <cp:revision>22</cp:revision>
  <dcterms:created xsi:type="dcterms:W3CDTF">2017-05-19T00:22:00Z</dcterms:created>
  <dcterms:modified xsi:type="dcterms:W3CDTF">2017-09-04T22:45:00Z</dcterms:modified>
</cp:coreProperties>
</file>