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1EAA7686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bookmarkStart w:id="0" w:name="_GoBack"/>
          <w:bookmarkEnd w:id="0"/>
          <w:p w14:paraId="421B408D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D467FAF" wp14:editId="249D287B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F509576" id="Group_x0020_1" o:spid="_x0000_s1026" alt="Header graphics" style="position:absolute;margin-left:0;margin-top:-38.1pt;width:524.9pt;height:142.55pt;z-index:-251657216;mso-width-percent:858;mso-height-percent:180;mso-position-horizontal:left;mso-position-vertical-relative:page;mso-width-percent:858;mso-height-percent:180" coordsize="6665911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">
                      <v:rect id="Red_x0020_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Mw1xQAA&#10;ANsAAAAPAAAAZHJzL2Rvd25yZXYueG1sRI9Ba8JAFITvBf/D8oTemo2mVI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szDXFAAAA2wAAAA8AAAAAAAAAAAAAAAAAlwIAAGRycy9k&#10;b3ducmV2LnhtbFBLBQYAAAAABAAEAPUAAACJAwAAAAA=&#10;" fillcolor="#ea4e4e [3204]" stroked="f" strokeweight="1pt"/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_x0020_circle" o:spid="_x0000_s1028" type="#_x0000_t23" style="position:absolute;width:1810488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/jUtxQAA&#10;ANsAAAAPAAAAZHJzL2Rvd25yZXYueG1sRI9BSwMxFITvgv8hPMGLtNlqEdk2LatikV6KtdDr6+a5&#10;Wdy8hCR2t/31piB4HGbmG2a+HGwnjhRi61jBZFyAIK6dbrlRsPt8Gz2BiAlZY+eYFJwownJxfTXH&#10;UrueP+i4TY3IEI4lKjAp+VLKWBuyGMfOE2fvywWLKcvQSB2wz3DbyfuieJQWW84LBj29GKq/tz9W&#10;wfnw+nxX+YfVOvSrid9XZr9Jg1K3N0M1A5FoSP/hv/a7VjCdwuVL/gF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j+NS3FAAAA2wAAAA8AAAAAAAAAAAAAAAAAlwIAAGRycy9k&#10;b3ducmV2LnhtbFBLBQYAAAAABAAEAPUAAACJAwAAAAA=&#10;" adj="626" fillcolor="#ea4e4e [3204]" stroked="f" strokeweight="1pt">
                        <v:stroke joinstyle="miter"/>
                      </v:shape>
                      <v:oval id="White_x0020_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FCVxQAA&#10;ANoAAAAPAAAAZHJzL2Rvd25yZXYueG1sRI/dasJAFITvBd9hOQXv6qaKpURXKf5R0LYYhdK7Q/Y0&#10;CWbPht3VpG/vFgpeDjPzDTNbdKYWV3K+sqzgaZiAIM6trrhQcDpuHl9A+ICssbZMCn7Jw2Le780w&#10;1bblA12zUIgIYZ+igjKEJpXS5yUZ9EPbEEfvxzqDIUpXSO2wjXBTy1GSPEuDFceFEhtalpSfs4tR&#10;sP/6OI/dZLv6fF/v2iwZT6ps963U4KF7nYII1IV7+L/9phWM4O9KvAFy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oUJXFAAAA2gAAAA8AAAAAAAAAAAAAAAAAlwIAAGRycy9k&#10;b3ducmV2LnhtbFBLBQYAAAAABAAEAPUAAACJAwAAAAA=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6E4634360CCEB441AA6D96D63D95A390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BE16AD">
                  <w:t>mm</w:t>
                </w:r>
              </w:sdtContent>
            </w:sdt>
          </w:p>
          <w:p w14:paraId="2A88440E" w14:textId="3069EF71" w:rsidR="00A50939" w:rsidRPr="00333CD3" w:rsidRDefault="00C0137B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03C2D68215FF8F46A498A54240E09935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48A796F7" w14:textId="1347341D" w:rsidR="002C2CDD" w:rsidRPr="00333CD3" w:rsidRDefault="00351B0D" w:rsidP="007569C1">
            <w:r>
              <w:t xml:space="preserve">To improve my way of life and live out my dreams. </w:t>
            </w:r>
          </w:p>
          <w:p w14:paraId="60575F50" w14:textId="77777777" w:rsidR="002C2CDD" w:rsidRPr="00333CD3" w:rsidRDefault="00C0137B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B53ACE1F31B04B4D8AD3A7201CB8003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546FEB6B" w14:textId="1AF42964" w:rsidR="00741125" w:rsidRDefault="004E6FB3" w:rsidP="004E6FB3">
            <w:r>
              <w:t>HTML – HTML5</w:t>
            </w:r>
            <w:r w:rsidR="00222158">
              <w:t xml:space="preserve"> - Intermediate</w:t>
            </w:r>
          </w:p>
          <w:p w14:paraId="185579E9" w14:textId="4DF3BF06" w:rsidR="004E6FB3" w:rsidRDefault="004E6FB3" w:rsidP="004E6FB3">
            <w:r>
              <w:t xml:space="preserve">CSS – CSS3 </w:t>
            </w:r>
            <w:r w:rsidR="00222158">
              <w:t>- Intermediate</w:t>
            </w:r>
          </w:p>
          <w:p w14:paraId="09935A51" w14:textId="4D123735" w:rsidR="004E6FB3" w:rsidRDefault="004E6FB3" w:rsidP="004E6FB3">
            <w:r>
              <w:t xml:space="preserve">JavaScript </w:t>
            </w:r>
            <w:r w:rsidR="003D42DA">
              <w:t>- Beginner</w:t>
            </w:r>
          </w:p>
          <w:p w14:paraId="170018E3" w14:textId="082A5ACF" w:rsidR="004E6FB3" w:rsidRDefault="004E6FB3" w:rsidP="004E6FB3">
            <w:r>
              <w:t xml:space="preserve">jQuery </w:t>
            </w:r>
            <w:r w:rsidR="00222158">
              <w:t>- Beginner</w:t>
            </w:r>
          </w:p>
          <w:p w14:paraId="737A3E15" w14:textId="5FF2FEEB" w:rsidR="004E6FB3" w:rsidRDefault="004E6FB3" w:rsidP="004E6FB3">
            <w:r>
              <w:t>Bootstrap</w:t>
            </w:r>
            <w:r w:rsidR="00222158">
              <w:t xml:space="preserve"> - Beginner</w:t>
            </w:r>
          </w:p>
          <w:p w14:paraId="4A4789AD" w14:textId="21CE1D09" w:rsidR="004E6FB3" w:rsidRDefault="00222158" w:rsidP="004E6FB3">
            <w:r>
              <w:t>SQL - Beginner</w:t>
            </w:r>
          </w:p>
          <w:p w14:paraId="69393E65" w14:textId="13BE71DA" w:rsidR="00222158" w:rsidRDefault="00222158" w:rsidP="004E6FB3">
            <w:r>
              <w:t>PHP - Beginner</w:t>
            </w:r>
          </w:p>
          <w:p w14:paraId="7FB9799C" w14:textId="77777777" w:rsidR="004E6FB3" w:rsidRDefault="004E6FB3" w:rsidP="004E6FB3">
            <w:r>
              <w:t>Elementary Spanish Speaker</w:t>
            </w:r>
          </w:p>
          <w:p w14:paraId="59A8FA92" w14:textId="77777777" w:rsidR="004E6FB3" w:rsidRDefault="004E6FB3" w:rsidP="004E6FB3">
            <w:r>
              <w:t>Elementary Japanese Speaker</w:t>
            </w:r>
          </w:p>
          <w:p w14:paraId="3C9FD5AC" w14:textId="77777777" w:rsidR="00CB078F" w:rsidRDefault="00CB078F" w:rsidP="004E6FB3"/>
          <w:p w14:paraId="5AD50C09" w14:textId="4B7B163A" w:rsidR="00CB078F" w:rsidRDefault="00CB078F" w:rsidP="004E6FB3">
            <w:pPr>
              <w:rPr>
                <w:b/>
              </w:rPr>
            </w:pPr>
            <w:r>
              <w:rPr>
                <w:b/>
              </w:rPr>
              <w:t>Beginner – Less than a year</w:t>
            </w:r>
          </w:p>
          <w:p w14:paraId="4C108277" w14:textId="523F1680" w:rsidR="00CB078F" w:rsidRPr="00CB078F" w:rsidRDefault="00CB078F" w:rsidP="004E6FB3">
            <w:pPr>
              <w:rPr>
                <w:b/>
              </w:rPr>
            </w:pPr>
            <w:r>
              <w:rPr>
                <w:b/>
              </w:rPr>
              <w:t>Intermediate – A year or more</w:t>
            </w:r>
          </w:p>
          <w:p w14:paraId="12F07B3F" w14:textId="1C12CD2A" w:rsidR="004E6FB3" w:rsidRPr="00333CD3" w:rsidRDefault="004E6FB3" w:rsidP="004E6FB3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2427DF58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2EB4EB0B" w14:textId="77777777" w:rsidR="00C612DA" w:rsidRPr="00333CD3" w:rsidRDefault="00C0137B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3A9E50910636D64FA95EE9A6604AAD59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E16AD">
                        <w:t>matthew m. moncada</w:t>
                      </w:r>
                    </w:sdtContent>
                  </w:sdt>
                </w:p>
                <w:p w14:paraId="6DA9BF96" w14:textId="77777777" w:rsidR="00C612DA" w:rsidRPr="00333CD3" w:rsidRDefault="00C0137B" w:rsidP="00BE16A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D7B3CBAB22253249AB88F91D69A0FD41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E16AD">
                        <w:t>front end web developer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78858E38C012344BB34DE60BA22F8C2E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E16AD">
                        <w:t>portfolio website with list of projects at: www.asiasworld.co</w:t>
                      </w:r>
                    </w:sdtContent>
                  </w:sdt>
                </w:p>
              </w:tc>
            </w:tr>
          </w:tbl>
          <w:p w14:paraId="28B00491" w14:textId="77777777" w:rsidR="002C2CDD" w:rsidRPr="00333CD3" w:rsidRDefault="00C0137B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2FDF2A0DEF5BC140AFE11FA2A19F6D8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03AC011A" w14:textId="4833979F" w:rsidR="002C2CDD" w:rsidRPr="00333CD3" w:rsidRDefault="004E6FB3" w:rsidP="007569C1">
            <w:pPr>
              <w:pStyle w:val="Heading4"/>
            </w:pPr>
            <w:r>
              <w:t>it support technician</w:t>
            </w:r>
            <w:r w:rsidR="002C2CDD" w:rsidRPr="00333CD3">
              <w:t xml:space="preserve"> • </w:t>
            </w:r>
            <w:r>
              <w:t>robert half technology</w:t>
            </w:r>
            <w:r w:rsidR="002C2CDD" w:rsidRPr="00333CD3">
              <w:t xml:space="preserve"> • </w:t>
            </w:r>
            <w:r>
              <w:t>february 2016 – november 2016</w:t>
            </w:r>
          </w:p>
          <w:p w14:paraId="78B2EE6D" w14:textId="1422BE5F" w:rsidR="002C2CDD" w:rsidRPr="00333CD3" w:rsidRDefault="004E6FB3" w:rsidP="007569C1">
            <w:r>
              <w:t>A usual day was spent re-wiring offices and setting up the computer &amp; phone systems at their desks. Talking with clients to ensure offices were set up properly.</w:t>
            </w:r>
          </w:p>
          <w:p w14:paraId="0371BD58" w14:textId="03A7C768" w:rsidR="002C2CDD" w:rsidRPr="00333CD3" w:rsidRDefault="004E6FB3" w:rsidP="007569C1">
            <w:pPr>
              <w:pStyle w:val="Heading4"/>
            </w:pPr>
            <w:r>
              <w:t>Food server</w:t>
            </w:r>
            <w:r w:rsidR="002C2CDD" w:rsidRPr="00333CD3">
              <w:t xml:space="preserve"> • </w:t>
            </w:r>
            <w:r>
              <w:t>saltgrass steakhouse</w:t>
            </w:r>
            <w:r w:rsidR="002C2CDD" w:rsidRPr="00333CD3">
              <w:t xml:space="preserve"> • </w:t>
            </w:r>
            <w:r>
              <w:t>march 2015 – december 2015</w:t>
            </w:r>
          </w:p>
          <w:p w14:paraId="3D798241" w14:textId="6E48D0B7" w:rsidR="002C2CDD" w:rsidRPr="00333CD3" w:rsidRDefault="004E6FB3" w:rsidP="007569C1">
            <w:r>
              <w:t xml:space="preserve">A usual day was spent taking orders, running food &amp; drinks to tables, and leaving guests with a great experience. A strong knowledge of the menu is required to answer questions and </w:t>
            </w:r>
            <w:r w:rsidR="00063774">
              <w:t>also sales tactics is needed.</w:t>
            </w:r>
          </w:p>
          <w:p w14:paraId="7986D4AC" w14:textId="77777777" w:rsidR="002C2CDD" w:rsidRPr="00333CD3" w:rsidRDefault="00C0137B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9FF25D712964734B9606ADB8F148610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4499BB40" w14:textId="17F9A32A" w:rsidR="002C2CDD" w:rsidRPr="00333CD3" w:rsidRDefault="004E6FB3" w:rsidP="007569C1">
            <w:pPr>
              <w:pStyle w:val="Heading4"/>
            </w:pPr>
            <w:r>
              <w:t>some college</w:t>
            </w:r>
            <w:r w:rsidR="002C2CDD" w:rsidRPr="00333CD3">
              <w:t xml:space="preserve"> • </w:t>
            </w:r>
            <w:r>
              <w:t>2016</w:t>
            </w:r>
            <w:r w:rsidR="002C2CDD" w:rsidRPr="00333CD3">
              <w:t xml:space="preserve"> • </w:t>
            </w:r>
            <w:r>
              <w:t>san antonio college</w:t>
            </w:r>
          </w:p>
          <w:p w14:paraId="58B16E53" w14:textId="7FDBDD1B" w:rsidR="002C2CDD" w:rsidRPr="00333CD3" w:rsidRDefault="004E6FB3" w:rsidP="007569C1">
            <w:r>
              <w:t>3.8 GPA / Pre-Computer Science</w:t>
            </w:r>
          </w:p>
          <w:p w14:paraId="29E24B75" w14:textId="57515E9E" w:rsidR="002C2CDD" w:rsidRPr="00333CD3" w:rsidRDefault="004E6FB3" w:rsidP="007569C1">
            <w:pPr>
              <w:pStyle w:val="Heading4"/>
            </w:pPr>
            <w:r>
              <w:t>web developer bootcamp / mysql developer bootcamp</w:t>
            </w:r>
            <w:r w:rsidR="002C2CDD" w:rsidRPr="00333CD3">
              <w:t xml:space="preserve"> • </w:t>
            </w:r>
            <w:r>
              <w:t>2017+</w:t>
            </w:r>
            <w:r w:rsidR="002C2CDD" w:rsidRPr="00333CD3">
              <w:t xml:space="preserve"> • </w:t>
            </w:r>
            <w:r>
              <w:t>udemy</w:t>
            </w:r>
          </w:p>
          <w:p w14:paraId="69759128" w14:textId="5BB8E5B8" w:rsidR="002C2CDD" w:rsidRPr="00333CD3" w:rsidRDefault="004E6FB3" w:rsidP="007569C1">
            <w:r>
              <w:t xml:space="preserve">I have taken and completed numerous online courses to learn web development. These are the most comprehensive. </w:t>
            </w:r>
          </w:p>
          <w:p w14:paraId="5E4E9A93" w14:textId="77777777" w:rsidR="002C2CDD" w:rsidRPr="00333CD3" w:rsidRDefault="00C0137B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7142DE135CDA1E4AB1A99E0EE80BFAB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14:paraId="088CDA97" w14:textId="3252C0C0" w:rsidR="00741125" w:rsidRPr="00333CD3" w:rsidRDefault="004E6FB3" w:rsidP="004E6FB3">
            <w:r>
              <w:t xml:space="preserve">I am a member of Toastmasters at San Antonio earning my competent communicator certificate. </w:t>
            </w:r>
          </w:p>
        </w:tc>
      </w:tr>
    </w:tbl>
    <w:p w14:paraId="0C91B7D8" w14:textId="77777777"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04922" w14:textId="77777777" w:rsidR="00C0137B" w:rsidRDefault="00C0137B" w:rsidP="00713050">
      <w:pPr>
        <w:spacing w:line="240" w:lineRule="auto"/>
      </w:pPr>
      <w:r>
        <w:separator/>
      </w:r>
    </w:p>
  </w:endnote>
  <w:endnote w:type="continuationSeparator" w:id="0">
    <w:p w14:paraId="3CC1283D" w14:textId="77777777" w:rsidR="00C0137B" w:rsidRDefault="00C0137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FFA5E05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9749037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90B7D2D" wp14:editId="38CDF19A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5E33E33" id="Group_x0020_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9/OKcjQIAAAXOQAADgAAAAAAAAAAAAAAAAAsAgAAZHJzL2Uy&#10;b0RvYy54bWxQSwECLQAUAAYACAAAACEAaEcb0NgAAAADAQAADwAAAAAAAAAAAAAAAACMCgAAZHJz&#10;L2Rvd25yZXYueG1sUEsFBgAAAAAEAAQA8wAAAJELAAAAAA==&#10;">
                    <o:lock v:ext="edit" aspectratio="t"/>
                    <v:oval id="Oval_x0020_17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8gBrwQAA&#10;ANsAAAAPAAAAZHJzL2Rvd25yZXYueG1sRE/fa8IwEH4X/B/CCXsRTTeYStdUijDwYWzqxp6P5myD&#10;zaUmmXb//TIQfLuP7+cV68F24kI+GMcKHucZCOLaacONgq/P19kKRIjIGjvHpOCXAqzL8ajAXLsr&#10;7+lyiI1IIRxyVNDG2OdShroli2HueuLEHZ23GBP0jdQeryncdvIpyxbSouHU0GJPm5bq0+HHKph6&#10;WQ3+/Vme2Tbm421rTbX7VuphMlQvICIN8S6+ubc6zV/C/y/pAFn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/IAa8EAAADbAAAADwAAAAAAAAAAAAAAAACXAgAAZHJzL2Rvd25y&#10;ZXYueG1sUEsFBgAAAAAEAAQA9QAAAIUDAAAAAA==&#10;" fillcolor="#ea4e4e [3204]" stroked="f" strokeweight="1pt">
                      <v:stroke joinstyle="miter"/>
                    </v:oval>
                    <v:group id="Group_x0020_18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  <v:shape id="Freeform_x0020_19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KG4wgAA&#10;ANsAAAAPAAAAZHJzL2Rvd25yZXYueG1sRE/JbsIwEL0j8Q/WIHEDpxxQG2JQ1aqF3lrKkuMoniZR&#10;4rEbG0j/HiMh9TZPb51s1ZtWnKnztWUFD9MEBHFhdc2lgt332+QRhA/IGlvLpOCPPKyWw0GGqbYX&#10;/qLzNpQihrBPUUEVgkul9EVFBv3UOuLI/djOYIiwK6Xu8BLDTStnSTKXBmuODRU6eqmoaLYno8Dl&#10;3DafB97/7tfvr7KZuXx9/FBqPOqfFyAC9eFffHdvdJz/BLdf4gFye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GgobjCAAAA2wAAAA8AAAAAAAAAAAAAAAAAlwIAAGRycy9kb3du&#10;cmV2LnhtbFBLBQYAAAAABAAEAPUAAACGAwAAAAA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_x0020_Triangle_x0020_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sUfiwQAA&#10;ANsAAAAPAAAAZHJzL2Rvd25yZXYueG1sRE/Pa8IwFL4L+x/CG+wia6q4MqpRhujotbpBvT2at7Zb&#10;8lKaaOt/vxwGO358vze7yRpxo8F3jhUskhQEce10x42Cj/Px+RWED8gajWNScCcPu+3DbIO5diOX&#10;dDuFRsQQ9jkqaEPocyl93ZJFn7ieOHJfbrAYIhwaqQccY7g1cpmmmbTYcWxosad9S/XP6WoVVPPL&#10;uxl1VpjDt6lcqT9X2ctRqafH6W0NItAU/sV/7kIrWMb18Uv8AX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rFH4sEAAADbAAAADwAAAAAAAAAAAAAAAACXAgAAZHJzL2Rvd25y&#10;ZXYueG1sUEsFBgAAAAAEAAQA9QAAAIU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_x0020_Triangle_x0020_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P6i/xgAA&#10;ANsAAAAPAAAAZHJzL2Rvd25yZXYueG1sRI9Ba8JAFITvgv9heUIvopsISk1dQwwUSqEHrVh6e2Rf&#10;k2D2bZrdmvjvu4LgcZiZb5hNOphGXKhztWUF8TwCQVxYXXOp4Pj5OnsG4TyyxsYyKbiSg3Q7Hm0w&#10;0bbnPV0OvhQBwi5BBZX3bSKlKyoy6Oa2JQ7ej+0M+iC7UuoO+wA3jVxE0UoarDksVNhSXlFxPvwZ&#10;BV/TftX8fi+XpzzfDfvYfWTv17VST5MhewHhafCP8L39phUsYrh9CT9Ab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P6i/xgAAANsAAAAPAAAAAAAAAAAAAAAAAJcCAABkcnMv&#10;ZG93bnJldi54bWxQSwUGAAAAAAQABAD1AAAAigMAAAAA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_x0020_Triangle_x0020_22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tj1DwQAA&#10;ANsAAAAPAAAAZHJzL2Rvd25yZXYueG1sRI/NasMwEITvhbyD2EBvjVwFmuBGCU0gkGt+el+srW0i&#10;rVxJsZ0+fVQo9DjMzDfMajM6K3oKsfWs4XVWgCCuvGm51nA571+WIGJCNmg9k4Y7RdisJ08rLI0f&#10;+Ej9KdUiQziWqKFJqSuljFVDDuPMd8TZ+/LBYcoy1NIEHDLcWamK4k06bDkvNNjRrqHqero5DdvF&#10;sJTXT8WL4adQQc3t/Lu3Wj9Px493EInG9B/+ax+MBqXg90v+A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bY9Q8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7CD602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FBA7B02" wp14:editId="400DE24E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1EC76E4" id="Group_x0020_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">
                    <o:lock v:ext="edit" aspectratio="t"/>
                    <v:shape id="Circle_x0020_around_x0020_Twitter_x0020_symbol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zGUxAAA&#10;ANoAAAAPAAAAZHJzL2Rvd25yZXYueG1sRI9Ba8JAFITvQv/D8gRvulGClOgqxVpsDxai4vk1+5oN&#10;zb5Ns2tM++u7BcHjMDPfMMt1b2vRUesrxwqmkwQEceF0xaWC0/Fl/AjCB2SNtWNS8EMe1quHwRIz&#10;7a6cU3cIpYgQ9hkqMCE0mZS+MGTRT1xDHL1P11oMUbal1C1eI9zWcpYkc2mx4rhgsKGNoeLrcLEK&#10;fru3XZ4+f0zz8z41ON/T9vL9rtRo2D8tQATqwz18a79qBSn8X4k3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3cxlMQAAADaAAAADwAAAAAAAAAAAAAAAACXAgAAZHJzL2Rv&#10;d25yZXYueG1sUEsFBgAAAAAEAAQA9QAAAIgDAAAAAA=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_x0020_symbol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j7pYwwAA&#10;ANoAAAAPAAAAZHJzL2Rvd25yZXYueG1sRI9Li8JAEITvwv6HoRe8yGZiDuJmnQQRAoLrwcdhj02m&#10;88BMT8iMGv/9jiB4LKrqK2qVj6YTNxpca1nBPIpBEJdWt1wrOJ+KryUI55E1dpZJwYMc5NnHZIWp&#10;tnc+0O3oaxEg7FJU0Hjfp1K6siGDLrI9cfAqOxj0QQ611APeA9x0MonjhTTYclhosKdNQ+XleDUK&#10;vv/6aj1Ldr/JRcui8nsaC3lVavo5rn9AeBr9O/xqb7WCBTyvhBsgs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j7pYwwAAANoAAAAPAAAAAAAAAAAAAAAAAJcCAABkcnMvZG93&#10;bnJldi54bWxQSwUGAAAAAAQABAD1AAAAhwMAAAAA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CEF8227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FAF975C" wp14:editId="3E4E9A22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8E90FD2" id="Group_x0020_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02ywRAACx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DkmcPA+wAAAOEBAAATAAAAAAAAAAAAAAAAAAAA&#10;AABbQ29udGVudF9UeXBlc10ueG1sUEsBAi0AFAAGAAgAAAAhACOyauHXAAAAlAEAAAsAAAAAAAAA&#10;AAAAAAAALAEAAF9yZWxzLy5yZWxzUEsBAi0AFAAGAAgAAAAhAKWKNNssEQAAsV0AAA4AAAAAAAAA&#10;AAAAAAAALAIAAGRycy9lMm9Eb2MueG1sUEsBAi0AFAAGAAgAAAAhAGhHG9DYAAAAAwEAAA8AAAAA&#10;AAAAAAAAAAAAhBMAAGRycy9kb3ducmV2LnhtbFBLBQYAAAAABAAEAPMAAACJFAAAAAA=&#10;">
                    <o:lock v:ext="edit" aspectratio="t"/>
                    <v:shape id="Circle_x0020_around_x0020_telephone_x0020_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YshwQAA&#10;ANsAAAAPAAAAZHJzL2Rvd25yZXYueG1sRI9BawJBDIXvBf/DEMFbnbVgK6ujiCC1l0JVPIeduLu4&#10;k6w7o67/vjkUekt4L+99Waz60Jg7dbEWdjAZZ2CIC/E1lw6Oh+3rDExMyB4bYXLwpAir5eBlgbmX&#10;B//QfZ9KoyEcc3RQpdTm1saiooBxLC2xamfpAiZdu9L6Dh8aHhr7lmXvNmDN2lBhS5uKisv+Fhz4&#10;wtNUPm/yFWYf4bS5Zt9ij86Nhv16DiZRn/7Nf9c7r/hKr7/oAHb5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BmLIcEAAADbAAAADwAAAAAAAAAAAAAAAACXAgAAZHJzL2Rvd25y&#10;ZXYueG1sUEsFBgAAAAAEAAQA9QAAAIUD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_x0020_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wtjpwQAA&#10;ANsAAAAPAAAAZHJzL2Rvd25yZXYueG1sRE/NisIwEL4L+w5hFrzImvqDlmqU3UXRgx50fYChGdti&#10;MylJVuvbG0HwNh/f78yXranFlZyvLCsY9BMQxLnVFRcKTn/rrxSED8gaa8uk4E4elouPzhwzbW98&#10;oOsxFCKGsM9QQRlCk0np85IM+r5tiCN3ts5giNAVUju8xXBTy2GSTKTBimNDiQ39lpRfjv9GQU/u&#10;L5vxaSRTvftZTdIwdYf1VKnuZ/s9AxGoDW/xy73Vcf4Anr/EA+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cLY6cEAAADbAAAADwAAAAAAAAAAAAAAAACXAgAAZHJzL2Rvd25y&#10;ZXYueG1sUEsFBgAAAAAEAAQA9QAAAIUDAAAAAA=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B60E9E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87BF1FA" wp14:editId="75FEE5AC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6D1C20D" id="Group_x0020_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">
                    <o:lock v:ext="edit" aspectratio="t"/>
                    <v:shape id="Circle_x0020_around_x0020_LinkedIn_x0020_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gMUwgAA&#10;ANsAAAAPAAAAZHJzL2Rvd25yZXYueG1sRE9La8JAEL4L/odlhF6k7tpCH9FVpFSqR00C7W3Ijkkw&#10;OxuzW03/vSsUvM3H95z5sreNOFPna8caphMFgrhwpuZSQ5auH99A+IBssHFMGv7Iw3IxHMwxMe7C&#10;OzrvQyliCPsENVQhtImUvqjIop+4ljhyB9dZDBF2pTQdXmK4beSTUi/SYs2xocKWPioqjvtfq+FT&#10;1aevn/zdbccqzWi7/sbXfKP1w6hfzUAE6sNd/O/emDj/GW6/xAPk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/eAxTCAAAA2wAAAA8AAAAAAAAAAAAAAAAAlwIAAGRycy9kb3du&#10;cmV2LnhtbFBLBQYAAAAABAAEAPUAAACG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_x0020_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qj+uwwAA&#10;ANsAAAAPAAAAZHJzL2Rvd25yZXYueG1sRE9Na8JAEL0L/odlhF6kbpQikrqKKIKiFatWPI7ZMQlm&#10;Z0N21fjvu4WCt3m8zxmOa1OIO1Uut6yg24lAECdW55wqOOzn7wMQziNrLCyTgic5GI+ajSHG2j74&#10;m+47n4oQwi5GBZn3ZSylSzIy6Dq2JA7cxVYGfYBVKnWFjxBuCtmLor40mHNoyLCkaUbJdXczCibn&#10;dr3czNb0nK365c/yy6xP26NSb6168gnCU+1f4n/3Qof5H/D3SzhAj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qj+uwwAAANsAAAAPAAAAAAAAAAAAAAAAAJcCAABkcnMvZG93&#10;bnJldi54bWxQSwUGAAAAAAQABAD1AAAAhw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6D0B01F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EEF3C582CE88FD448A17876081E2EF5D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22F5BF82" w14:textId="585E2785" w:rsidR="00684488" w:rsidRPr="00CA3DF1" w:rsidRDefault="00887547" w:rsidP="00811117">
              <w:pPr>
                <w:pStyle w:val="Footer"/>
              </w:pPr>
              <w:r>
                <w:t>email me at: misakamikotocsr@gmail.com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DDDC297D92B41742B739C6C52EA3EC6A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8C0A1F6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460B03B7A796E444ACD829153D1C76CC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1123C00" w14:textId="736A7478" w:rsidR="00684488" w:rsidRPr="00C2098A" w:rsidRDefault="00887547" w:rsidP="00811117">
              <w:pPr>
                <w:pStyle w:val="Footer"/>
              </w:pPr>
              <w:r>
                <w:t>(210)-994-4084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46908DCF42B84B43A905027729B0AEEA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394997A" w14:textId="4C543284" w:rsidR="00684488" w:rsidRPr="00C2098A" w:rsidRDefault="00887547" w:rsidP="00811117">
              <w:pPr>
                <w:pStyle w:val="Footer"/>
              </w:pPr>
              <w:r>
                <w:t>https://www.linkedin.com/in/matthew-moncada-7a1514142/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13DBA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25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67535BFF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41E6458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EBE003A" wp14:editId="6A1B9DF0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A4FAF61" id="Group_x0020_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">
                    <o:lock v:ext="edit" aspectratio="t"/>
                    <v:oval id="Oval_x0020_28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V6kwAAA&#10;ANsAAAAPAAAAZHJzL2Rvd25yZXYueG1sRE/Pa8IwFL4P9j+EN/AybGphQ6pRymDgQdxWxfOjebZh&#10;zUuXxFr/++Uw2PHj+73eTrYXI/lgHCtYZDkI4sZpw62C0/F9vgQRIrLG3jEpuFOA7ebxYY2ldjf+&#10;orGOrUghHEpU0MU4lFKGpiOLIXMDceIuzluMCfpWao+3FG57WeT5q7RoODV0ONBbR813fbUKnr2s&#10;Jn94kT9sW/Ox31lTfZ6Vmj1N1QpEpCn+i//cO62gSGPTl/Q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AV6kwAAAANsAAAAPAAAAAAAAAAAAAAAAAJcCAABkcnMvZG93bnJl&#10;di54bWxQSwUGAAAAAAQABAD1AAAAhAMAAAAA&#10;" fillcolor="#ea4e4e [3204]" stroked="f" strokeweight="1pt">
                      <v:stroke joinstyle="miter"/>
                    </v:oval>
                    <v:group id="Group_x0020_29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  <v:shape id="Freeform_x0020_30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L1RFwQAA&#10;ANsAAAAPAAAAZHJzL2Rvd25yZXYueG1sRE/Pa8IwFL4P/B/CE3Zb0zkQ6UxlTJx6mzq3Hh/NW1va&#10;vGRN1O6/NwfB48f3e74YTCfO1PvGsoLnJAVBXFrdcKXg67B6moHwAVljZ5kU/JOHRT56mGOm7YV3&#10;dN6HSsQQ9hkqqENwmZS+rMmgT6wjjtyv7Q2GCPtK6h4vMdx0cpKmU2mw4dhQo6P3msp2fzIKXMFd&#10;+/nNx7/j+mMp24kr1j9bpR7Hw9sriEBDuItv7o1W8BLXxy/xB8j8C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y9URcEAAADbAAAADwAAAAAAAAAAAAAAAACXAgAAZHJzL2Rvd25y&#10;ZXYueG1sUEsFBgAAAAAEAAQA9QAAAIUDAAAAAA=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_x0020_Triangle_x0020_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JHSkxAAA&#10;ANsAAAAPAAAAZHJzL2Rvd25yZXYueG1sRI/NasMwEITvhbyD2EIvJZHTNiY4lkMoTck1f5DcFmtj&#10;O5VWxlJj9+2rQiHHYWa+YfLlYI24UecbxwqmkwQEcel0w5WCw349noPwAVmjcUwKfsjDshg95Jhp&#10;1/OWbrtQiQhhn6GCOoQ2k9KXNVn0E9cSR+/iOoshyq6SusM+wq2RL0mSSosNx4UaW3qvqfzafVsF&#10;p+fzp+l1ujEfV3NyW318S2drpZ4eh9UCRKAh3MP/7Y1W8DqFvy/xB8ji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CR0pMQAAADbAAAADwAAAAAAAAAAAAAAAACXAgAAZHJzL2Rv&#10;d25yZXYueG1sUEsFBgAAAAAEAAQA9QAAAIg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_x0020_Triangle_x0020_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NKAVxQAA&#10;ANsAAAAPAAAAZHJzL2Rvd25yZXYueG1sRI9Ba8JAFITvQv/D8gQvohsVRVNX0YAgQg/aonh7ZF+T&#10;YPZtml1N/PddodDjMDPfMMt1a0rxoNoVlhWMhhEI4tTqgjMFX5+7wRyE88gaS8uk4EkO1qu3zhJj&#10;bRs+0uPkMxEg7GJUkHtfxVK6NCeDbmgr4uB929qgD7LOpK6xCXBTynEUzaTBgsNCjhUlOaW3090o&#10;uPSbWflznU7PSbJtjyP3sTk8F0r1uu3mHYSn1v+H/9p7rWAyhteX8APk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k0oBXFAAAA2wAAAA8AAAAAAAAAAAAAAAAAlwIAAGRycy9k&#10;b3ducmV2LnhtbFBLBQYAAAAABAAEAPUAAACJAwAAAAA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_x0020_Triangle_x0020_33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Iw4FwQAA&#10;ANsAAAAPAAAAZHJzL2Rvd25yZXYueG1sRI9Ba8JAFITvBf/D8gRvdWMCVaKrWEHoVdveH9nXJLj7&#10;Nu5uk9Rf7xYEj8PMfMNsdqM1oicfWscKFvMMBHHldMu1gq/P4+sKRIjIGo1jUvBHAXbbycsGS+0G&#10;PlF/jrVIEA4lKmhi7EopQ9WQxTB3HXHyfpy3GJP0tdQehwS3RuZZ9iYttpwWGuzo0FB1Of9aBe/L&#10;YSUv3zkvh1uW+7wwxbU3Ss2m434NItIYn+FH+0MrKAr4/5J+gN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yMOBc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CFC417D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086FD78" wp14:editId="15B6B30C">
                    <wp:extent cx="329184" cy="329184"/>
                    <wp:effectExtent l="0" t="0" r="13970" b="13970"/>
                    <wp:docPr id="34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1E32F5B" id="Group_x0020_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">
                    <o:lock v:ext="edit" aspectratio="t"/>
                    <v:shape id="Circle_x0020_around_x0020_Twitter_x0020_symbol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v6ZExgAA&#10;ANsAAAAPAAAAZHJzL2Rvd25yZXYueG1sRI9Ba8JAFITvhf6H5Qm91Y2tFUldpbQV24NCVDy/Zp/Z&#10;0OzbNLvG1F/vCoLHYWa+YSazzlaipcaXjhUM+gkI4tzpkgsF2838cQzCB2SNlWNS8E8eZtP7uwmm&#10;2h05o3YdChEh7FNUYEKoUyl9bsii77uaOHp711gMUTaF1A0eI9xW8ilJRtJiyXHBYE3vhvLf9cEq&#10;OLXfi2z48TPIdsuhwdGSPg9/K6Ueet3bK4hAXbiFr+0vreD5BS5f4g+Q0zM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zv6ZExgAAANsAAAAPAAAAAAAAAAAAAAAAAJcCAABkcnMv&#10;ZG93bnJldi54bWxQSwUGAAAAAAQABAD1AAAAigMAAAAA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_x0020_symbol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7aPnxAAA&#10;ANsAAAAPAAAAZHJzL2Rvd25yZXYueG1sRI9La8MwEITvhf4HsYVeSiLXhZA4kU0oGApJD3kcclys&#10;9YNYK2MptvPvo0Ihx2FmvmE22WRaMVDvGssKPucRCOLC6oYrBedTPluCcB5ZY2uZFNzJQZa+vmww&#10;0XbkAw1HX4kAYZeggtr7LpHSFTUZdHPbEQevtL1BH2RfSd3jGOCmlXEULaTBhsNCjR1911Rcjzej&#10;YHXpyu1HvNvHVy3z0v/SlMubUu9v03YNwtPkn+H/9o9W8LWAvy/hB8j0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+2j58QAAADbAAAADwAAAAAAAAAAAAAAAACXAgAAZHJzL2Rv&#10;d25yZXYueG1sUEsFBgAAAAAEAAQA9QAAAIgDAAAAAA==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46910C2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CFF8DA8" wp14:editId="12EA25A6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A68EBAA" id="Group_x0020_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PVIC8RAACy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DkmcPA+wAAAOEBAAATAAAAAAAAAAAAAAAA&#10;AAAAAABbQ29udGVudF9UeXBlc10ueG1sUEsBAi0AFAAGAAgAAAAhACOyauHXAAAAlAEAAAsAAAAA&#10;AAAAAAAAAAAALAEAAF9yZWxzLy5yZWxzUEsBAi0AFAAGAAgAAAAhALFj1SAvEQAAsl0AAA4AAAAA&#10;AAAAAAAAAAAALAIAAGRycy9lMm9Eb2MueG1sUEsBAi0AFAAGAAgAAAAhAGhHG9DYAAAAAwEAAA8A&#10;AAAAAAAAAAAAAAAAhxMAAGRycy9kb3ducmV2LnhtbFBLBQYAAAAABAAEAPMAAACMFAAAAAA=&#10;">
                    <o:lock v:ext="edit" aspectratio="t"/>
                    <v:shape id="Circle_x0020_around_x0020_telephone_x0020_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2ttHwAAA&#10;ANsAAAAPAAAAZHJzL2Rvd25yZXYueG1sRE9Na8JAEL0L/odlhN50o6U2pK4iQml7KZiGnofsmASz&#10;MzG7Jum/7x4KPT7e9+4wuVYN1PtG2MB6lYAiLsU2XBkovl6XKSgfkC22wmTghzwc9vPZDjMrI59p&#10;yEOlYgj7DA3UIXSZ1r6syaFfSUccuYv0DkOEfaVtj2MMd63eJMlWO2w4NtTY0amm8prfnQFbWnqS&#10;t7t8uPTZfZ9uyafowpiHxXR8ARVoCv/iP/e7NfAYx8Yv8Qfo/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2ttHwAAAANsAAAAPAAAAAAAAAAAAAAAAAJcCAABkcnMvZG93bnJl&#10;di54bWxQSwUGAAAAAAQABAD1AAAAhAMAAAAA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_x0020_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AYiPxQAA&#10;ANsAAAAPAAAAZHJzL2Rvd25yZXYueG1sRI9Ba8JAFITvBf/D8gQvpdmoRdOYVVqp1IMetP6AR/Y1&#10;CWbfht1V03/vCoUeh5n5hilWvWnFlZxvLCsYJykI4tLqhisFp+/NSwbCB2SNrWVS8EseVsvBU4G5&#10;tjc+0PUYKhEh7HNUUIfQ5VL6siaDPrEdcfR+rDMYonSV1A5vEW5aOUnTmTTYcFyosaN1TeX5eDEK&#10;nuX+/PV6mspM7z4+Z1mYu8NmrtRo2L8vQATqw3/4r73VCqZv8PgSf4Bc3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ABiI/FAAAA2wAAAA8AAAAAAAAAAAAAAAAAlwIAAGRycy9k&#10;b3ducmV2LnhtbFBLBQYAAAAABAAEAPUAAACJAwAAAAA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DB4ACBC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BB30CF3" wp14:editId="5F04903B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0C97112" id="Group_x0020_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">
                    <o:lock v:ext="edit" aspectratio="t"/>
                    <v:shape id="Circle_x0020_around_x0020_LinkedIn_x0020_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8xflxQAA&#10;ANsAAAAPAAAAZHJzL2Rvd25yZXYueG1sRI9Ba8JAFITvQv/D8gq9iNm1lFZjVpFSqR41Cnp7ZF+T&#10;0OzbmN1q+u9dodDjMDPfMNmit424UOdrxxrGiQJBXDhTc6lhn69GExA+IBtsHJOGX/KwmD8MMkyN&#10;u/KWLrtQighhn6KGKoQ2ldIXFVn0iWuJo/flOoshyq6UpsNrhNtGPiv1Ki3WHBcqbOm9ouJ792M1&#10;fKj6/Hk6TN1mqPI9bVZHfDustX567JczEIH68B/+a6+Nhpcx3L/EHyDn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PzF+XFAAAA2wAAAA8AAAAAAAAAAAAAAAAAlwIAAGRycy9k&#10;b3ducmV2LnhtbFBLBQYAAAAABAAEAPUAAACJ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_x0020_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vC1cxgAA&#10;ANsAAAAPAAAAZHJzL2Rvd25yZXYueG1sRI/dasJAFITvBd9hOUJvpG4UkZK6iiiC4g9tWqWXp9lj&#10;EsyeDdlV49t3BaGXw8x8w4ynjSnFlWpXWFbQ70UgiFOrC84UfH8tX99AOI+ssbRMCu7kYDppt8YY&#10;a3vjT7omPhMBwi5GBbn3VSylS3My6Hq2Ig7eydYGfZB1JnWNtwA3pRxE0UgaLDgs5FjRPKf0nFyM&#10;gtlvt1nvF1u6Lzaj6rDeme3Px1Gpl04zewfhqfH/4Wd7pRUMB/D4En6AnP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vC1cxgAAANsAAAAPAAAAAAAAAAAAAAAAAJcCAABkcnMv&#10;ZG93bnJldi54bWxQSwUGAAAAAAQABAD1AAAAig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3CB41C2E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3FD2C38" w14:textId="595DF2C3" w:rsidR="00811117" w:rsidRPr="00CA3DF1" w:rsidRDefault="00C0137B" w:rsidP="00887547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5A0E6CC148B901439554DD4C0D908555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87547">
                <w:t>email me at: misakamikotocsr@gmail.com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B13F5EA88DD0C44A9449E65B7E43EF6B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2960702" w14:textId="77777777"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608A87C158081C45A3AE2AB0AF55222D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7097A713" w14:textId="1B0EAAAB" w:rsidR="00811117" w:rsidRPr="00C2098A" w:rsidRDefault="00887547" w:rsidP="00887547">
              <w:pPr>
                <w:pStyle w:val="Footer"/>
              </w:pPr>
              <w:r>
                <w:t>(210)-994-4084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>
              <w:docPart w:val="87A14014B3DE184581D849229B29722C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04F16B75" w14:textId="51E2717B" w:rsidR="00811117" w:rsidRPr="00C2098A" w:rsidRDefault="00887547" w:rsidP="00887547">
              <w:pPr>
                <w:pStyle w:val="Footer"/>
              </w:pPr>
              <w:r w:rsidRPr="00887547">
                <w:t>https://www.linkedin.com/in/matthew-moncada-7a1514142/</w:t>
              </w:r>
            </w:p>
          </w:sdtContent>
        </w:sdt>
      </w:tc>
    </w:tr>
  </w:tbl>
  <w:p w14:paraId="64A9DEC9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E5CE88" w14:textId="77777777" w:rsidR="00C0137B" w:rsidRDefault="00C0137B" w:rsidP="00713050">
      <w:pPr>
        <w:spacing w:line="240" w:lineRule="auto"/>
      </w:pPr>
      <w:r>
        <w:separator/>
      </w:r>
    </w:p>
  </w:footnote>
  <w:footnote w:type="continuationSeparator" w:id="0">
    <w:p w14:paraId="106DEBC5" w14:textId="77777777" w:rsidR="00C0137B" w:rsidRDefault="00C0137B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22C301C8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D2D94A7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526C884" wp14:editId="6BE771F4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52896C08" id="Group_x0020_3" o:spid="_x0000_s1026" alt="Continuation page header graphic" style="position:absolute;margin-left:0;margin-top:-39.4pt;width:524.85pt;height:142.55pt;z-index:-251657216;mso-width-percent:858;mso-height-percent:180;mso-position-vertical-relative:page;mso-width-percent:858;mso-height-percent:180" coordsize="6665595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">
                    <v:rect id="Red_x0020_rectangle" o:spid="_x0000_s1027" style="position:absolute;left:1133475;top:419100;width:5532120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VroxQAA&#10;ANsAAAAPAAAAZHJzL2Rvd25yZXYueG1sRI9Ba8JAFITvBf/D8oTemo2GVo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51WujFAAAA2wAAAA8AAAAAAAAAAAAAAAAAlwIAAGRycy9k&#10;b3ducmV2LnhtbFBLBQYAAAAABAAEAPUAAACJAwAAAAA=&#10;" fillcolor="#ea4e4e [3204]" stroked="f" strokeweight="1pt"/>
                    <v:oval id="White_x0020_circle" o:spid="_x0000_s1028" style="position:absolute;left:57150;top:57150;width:1704363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v3f7xgAA&#10;ANsAAAAPAAAAZHJzL2Rvd25yZXYueG1sRI9Ba8JAFITvgv9heYK3urGSUqKriFYpWFsaC6W3R/Y1&#10;CWbfht3VpP++Wyh4HGbmG2ax6k0jruR8bVnBdJKAIC6srrlU8HHa3T2C8AFZY2OZFPyQh9VyOFhg&#10;pm3H73TNQykihH2GCqoQ2kxKX1Rk0E9sSxy9b+sMhihdKbXDLsJNI++T5EEarDkuVNjSpqLinF+M&#10;gpfP1/PMpfvt2/Hp0OXJLK3zw5dS41G/noMI1Idb+L/9rBWkKfx9iT9AL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6v3f7xgAAANsAAAAPAAAAAAAAAAAAAAAAAJcCAABkcnMv&#10;ZG93bnJldi54bWxQSwUGAAAAAAQABAD1AAAAigMAAAAA&#10;" fillcolor="white [3212]" stroked="f" strokeweight="1pt">
                      <v:stroke joinstyle="miter"/>
                    </v:oval>
                    <v:shapetype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_x0020_circle" o:spid="_x0000_s1029" type="#_x0000_t23" style="position:absolute;width:1810385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J6PwxgAA&#10;ANsAAAAPAAAAZHJzL2Rvd25yZXYueG1sRI9PSwMxFMTvBb9DeAUvYrP1H7I2LatiKb2IVej1uXnd&#10;LG5eQhK72376RhB6HGbmN8xsMdhO7CnE1rGC6aQAQVw73XKj4Ovz7foRREzIGjvHpOBAERbzi9EM&#10;S+16/qD9JjUiQziWqMCk5EspY23IYpw4T5y9nQsWU5ahkTpgn+G2kzdF8SAttpwXDHp6MVT/bH6t&#10;guP36/NV5W+X69Avp35bme17GpS6HA/VE4hEQzqH/9srreD+Dv6+5B8g5y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J6PwxgAAANsAAAAPAAAAAAAAAAAAAAAAAJcCAABkcnMv&#10;ZG93bnJldi54bWxQSwUGAAAAAAQABAD1AAAAigMAAAAA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113E3470AFB6B24C8AAD40CC2599DB59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BE16AD">
                <w:t>mm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29284CF7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78AC8915" w14:textId="77777777" w:rsidR="001A5CA9" w:rsidRPr="009B3C40" w:rsidRDefault="00C0137B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FEEF2FCFE9386A468ABDD7B4A99076AE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BE16AD">
                      <w:t>matthew m. moncada</w:t>
                    </w:r>
                  </w:sdtContent>
                </w:sdt>
              </w:p>
              <w:p w14:paraId="0E13D03C" w14:textId="77777777" w:rsidR="001A5CA9" w:rsidRDefault="00C0137B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1117A087A2AA4441AB79DEC865809742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BE16AD">
                      <w:t>front end web developer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DD06C3F1208A0944BA99194633CE9BC9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BE16AD">
                      <w:t>portfolio website with list of projects at: www.asiasworld.co</w:t>
                    </w:r>
                  </w:sdtContent>
                </w:sdt>
              </w:p>
            </w:tc>
          </w:tr>
        </w:tbl>
        <w:p w14:paraId="0A1D57EE" w14:textId="77777777" w:rsidR="001A5CA9" w:rsidRPr="00F207C0" w:rsidRDefault="001A5CA9" w:rsidP="001A5CA9"/>
      </w:tc>
    </w:tr>
  </w:tbl>
  <w:p w14:paraId="2E28119A" w14:textId="77777777"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AD"/>
    <w:rsid w:val="00063774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22158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51B0D"/>
    <w:rsid w:val="00364079"/>
    <w:rsid w:val="003C5528"/>
    <w:rsid w:val="003D42DA"/>
    <w:rsid w:val="004077FB"/>
    <w:rsid w:val="00424DD9"/>
    <w:rsid w:val="0046104A"/>
    <w:rsid w:val="004717C5"/>
    <w:rsid w:val="004E6FB3"/>
    <w:rsid w:val="00523479"/>
    <w:rsid w:val="00543DB7"/>
    <w:rsid w:val="005729B0"/>
    <w:rsid w:val="00641630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41146"/>
    <w:rsid w:val="0088504C"/>
    <w:rsid w:val="00887547"/>
    <w:rsid w:val="0089382B"/>
    <w:rsid w:val="008A1907"/>
    <w:rsid w:val="008C6BCA"/>
    <w:rsid w:val="008C7B50"/>
    <w:rsid w:val="009B3C40"/>
    <w:rsid w:val="00A11B2B"/>
    <w:rsid w:val="00A42540"/>
    <w:rsid w:val="00A50939"/>
    <w:rsid w:val="00AA6A40"/>
    <w:rsid w:val="00B5664D"/>
    <w:rsid w:val="00BA5B40"/>
    <w:rsid w:val="00BD0206"/>
    <w:rsid w:val="00BE16AD"/>
    <w:rsid w:val="00BF25AD"/>
    <w:rsid w:val="00C0137B"/>
    <w:rsid w:val="00C2098A"/>
    <w:rsid w:val="00C5444A"/>
    <w:rsid w:val="00C612DA"/>
    <w:rsid w:val="00C7741E"/>
    <w:rsid w:val="00C875AB"/>
    <w:rsid w:val="00CA3DF1"/>
    <w:rsid w:val="00CA4581"/>
    <w:rsid w:val="00CB078F"/>
    <w:rsid w:val="00CE18D5"/>
    <w:rsid w:val="00D04109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EB9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siaargento/Library/Containers/com.microsoft.Word/Data/Library/Caches/TM16392737/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4634360CCEB441AA6D96D63D95A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5B7F6-9DB7-7B4D-ABB7-24AF16086F96}"/>
      </w:docPartPr>
      <w:docPartBody>
        <w:p w:rsidR="00BE0D88" w:rsidRDefault="00FA60EE">
          <w:pPr>
            <w:pStyle w:val="6E4634360CCEB441AA6D96D63D95A390"/>
          </w:pPr>
          <w:r w:rsidRPr="00333CD3">
            <w:t>YN</w:t>
          </w:r>
        </w:p>
      </w:docPartBody>
    </w:docPart>
    <w:docPart>
      <w:docPartPr>
        <w:name w:val="03C2D68215FF8F46A498A54240E0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C70E2-563D-4F45-AA4E-0DCCEE7A3946}"/>
      </w:docPartPr>
      <w:docPartBody>
        <w:p w:rsidR="00BE0D88" w:rsidRDefault="00FA60EE">
          <w:pPr>
            <w:pStyle w:val="03C2D68215FF8F46A498A54240E09935"/>
          </w:pPr>
          <w:r>
            <w:t>Objective</w:t>
          </w:r>
        </w:p>
      </w:docPartBody>
    </w:docPart>
    <w:docPart>
      <w:docPartPr>
        <w:name w:val="B53ACE1F31B04B4D8AD3A7201CB80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15BF4-4C32-3A4F-8420-2984BC4A13C2}"/>
      </w:docPartPr>
      <w:docPartBody>
        <w:p w:rsidR="00BE0D88" w:rsidRDefault="00FA60EE">
          <w:pPr>
            <w:pStyle w:val="B53ACE1F31B04B4D8AD3A7201CB80032"/>
          </w:pPr>
          <w:r w:rsidRPr="00333CD3">
            <w:t>Skills</w:t>
          </w:r>
        </w:p>
      </w:docPartBody>
    </w:docPart>
    <w:docPart>
      <w:docPartPr>
        <w:name w:val="3A9E50910636D64FA95EE9A6604AA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908C2-AC3D-D444-99C1-0B12EA31AF9D}"/>
      </w:docPartPr>
      <w:docPartBody>
        <w:p w:rsidR="00BE0D88" w:rsidRDefault="00FA60EE">
          <w:pPr>
            <w:pStyle w:val="3A9E50910636D64FA95EE9A6604AAD59"/>
          </w:pPr>
          <w:r>
            <w:t>Your Name</w:t>
          </w:r>
        </w:p>
      </w:docPartBody>
    </w:docPart>
    <w:docPart>
      <w:docPartPr>
        <w:name w:val="D7B3CBAB22253249AB88F91D69A0F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D82AA-20A0-7546-952E-ED37B7B3C7BF}"/>
      </w:docPartPr>
      <w:docPartBody>
        <w:p w:rsidR="00BE0D88" w:rsidRDefault="00FA60EE">
          <w:pPr>
            <w:pStyle w:val="D7B3CBAB22253249AB88F91D69A0FD41"/>
          </w:pPr>
          <w:r>
            <w:t>Profession or Industry</w:t>
          </w:r>
        </w:p>
      </w:docPartBody>
    </w:docPart>
    <w:docPart>
      <w:docPartPr>
        <w:name w:val="78858E38C012344BB34DE60BA22F8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0D908-B182-224B-BE7E-DE43F3F21D87}"/>
      </w:docPartPr>
      <w:docPartBody>
        <w:p w:rsidR="00BE0D88" w:rsidRDefault="00FA60EE">
          <w:pPr>
            <w:pStyle w:val="78858E38C012344BB34DE60BA22F8C2E"/>
          </w:pPr>
          <w:r w:rsidRPr="00333CD3">
            <w:t>Link to other online properties: Portfolio/Website/Blog</w:t>
          </w:r>
        </w:p>
      </w:docPartBody>
    </w:docPart>
    <w:docPart>
      <w:docPartPr>
        <w:name w:val="2FDF2A0DEF5BC140AFE11FA2A19F6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2EDFB-56F0-AA4C-A19E-136F16200ABB}"/>
      </w:docPartPr>
      <w:docPartBody>
        <w:p w:rsidR="00BE0D88" w:rsidRDefault="00FA60EE">
          <w:pPr>
            <w:pStyle w:val="2FDF2A0DEF5BC140AFE11FA2A19F6D83"/>
          </w:pPr>
          <w:r w:rsidRPr="00333CD3">
            <w:t>Experience</w:t>
          </w:r>
        </w:p>
      </w:docPartBody>
    </w:docPart>
    <w:docPart>
      <w:docPartPr>
        <w:name w:val="9FF25D712964734B9606ADB8F1486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FFE30-FB83-7240-90BB-7934943F0F3A}"/>
      </w:docPartPr>
      <w:docPartBody>
        <w:p w:rsidR="00BE0D88" w:rsidRDefault="00FA60EE">
          <w:pPr>
            <w:pStyle w:val="9FF25D712964734B9606ADB8F1486102"/>
          </w:pPr>
          <w:r w:rsidRPr="00333CD3">
            <w:t>Education</w:t>
          </w:r>
        </w:p>
      </w:docPartBody>
    </w:docPart>
    <w:docPart>
      <w:docPartPr>
        <w:name w:val="7142DE135CDA1E4AB1A99E0EE80BF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7C2BD-E71A-AA48-BD3F-E86CAB5141C3}"/>
      </w:docPartPr>
      <w:docPartBody>
        <w:p w:rsidR="00BE0D88" w:rsidRDefault="00FA60EE">
          <w:pPr>
            <w:pStyle w:val="7142DE135CDA1E4AB1A99E0EE80BFABD"/>
          </w:pPr>
          <w:r w:rsidRPr="00333CD3">
            <w:t>Volunteer Experience or Leadership</w:t>
          </w:r>
        </w:p>
      </w:docPartBody>
    </w:docPart>
    <w:docPart>
      <w:docPartPr>
        <w:name w:val="113E3470AFB6B24C8AAD40CC2599D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626F0-458E-F647-9721-9A0E5519A8EA}"/>
      </w:docPartPr>
      <w:docPartBody>
        <w:p w:rsidR="00BE0D88" w:rsidRDefault="00FA60EE">
          <w:pPr>
            <w:pStyle w:val="113E3470AFB6B24C8AAD40CC2599DB59"/>
          </w:pPr>
          <w:r w:rsidRPr="009B3C40">
            <w:t>YN</w:t>
          </w:r>
        </w:p>
      </w:docPartBody>
    </w:docPart>
    <w:docPart>
      <w:docPartPr>
        <w:name w:val="FEEF2FCFE9386A468ABDD7B4A9907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FBFAA-1714-7844-BD4D-5CA0471B909C}"/>
      </w:docPartPr>
      <w:docPartBody>
        <w:p w:rsidR="00BE0D88" w:rsidRDefault="00FA60EE">
          <w:pPr>
            <w:pStyle w:val="FEEF2FCFE9386A468ABDD7B4A99076AE"/>
          </w:pPr>
          <w:r>
            <w:t>Your Name</w:t>
          </w:r>
        </w:p>
      </w:docPartBody>
    </w:docPart>
    <w:docPart>
      <w:docPartPr>
        <w:name w:val="1117A087A2AA4441AB79DEC865809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14BEC-06F8-F743-A3B4-90E3A5E05849}"/>
      </w:docPartPr>
      <w:docPartBody>
        <w:p w:rsidR="00BE0D88" w:rsidRDefault="00FA60EE">
          <w:pPr>
            <w:pStyle w:val="1117A087A2AA4441AB79DEC865809742"/>
          </w:pPr>
          <w:r>
            <w:t>Profession or Industry</w:t>
          </w:r>
        </w:p>
      </w:docPartBody>
    </w:docPart>
    <w:docPart>
      <w:docPartPr>
        <w:name w:val="DD06C3F1208A0944BA99194633CE9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B9843-2153-F74F-BB63-6E79990D6F16}"/>
      </w:docPartPr>
      <w:docPartBody>
        <w:p w:rsidR="00BE0D88" w:rsidRDefault="00FA60EE">
          <w:pPr>
            <w:pStyle w:val="DD06C3F1208A0944BA99194633CE9BC9"/>
          </w:pPr>
          <w:r w:rsidRPr="009B3C40">
            <w:t>Link to other online properties: Portfolio/Website/Blog</w:t>
          </w:r>
        </w:p>
      </w:docPartBody>
    </w:docPart>
    <w:docPart>
      <w:docPartPr>
        <w:name w:val="EEF3C582CE88FD448A17876081E2E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AE1B3-215B-5B4B-B181-EE694DC84960}"/>
      </w:docPartPr>
      <w:docPartBody>
        <w:p w:rsidR="00BE0D88" w:rsidRDefault="00FA60EE">
          <w:pPr>
            <w:pStyle w:val="EEF3C582CE88FD448A17876081E2EF5D"/>
          </w:pPr>
          <w:r>
            <w:t>Email</w:t>
          </w:r>
        </w:p>
      </w:docPartBody>
    </w:docPart>
    <w:docPart>
      <w:docPartPr>
        <w:name w:val="DDDC297D92B41742B739C6C52EA3E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E2638-02BB-5F48-9D6D-574096E8B081}"/>
      </w:docPartPr>
      <w:docPartBody>
        <w:p w:rsidR="00BE0D88" w:rsidRDefault="00FA60EE">
          <w:pPr>
            <w:pStyle w:val="DDDC297D92B41742B739C6C52EA3EC6A"/>
          </w:pPr>
          <w:r>
            <w:t>Twitter handle</w:t>
          </w:r>
        </w:p>
      </w:docPartBody>
    </w:docPart>
    <w:docPart>
      <w:docPartPr>
        <w:name w:val="460B03B7A796E444ACD829153D1C7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D33BD-7E2C-384C-BFCF-F70EDBC38016}"/>
      </w:docPartPr>
      <w:docPartBody>
        <w:p w:rsidR="00BE0D88" w:rsidRDefault="00FA60EE">
          <w:pPr>
            <w:pStyle w:val="460B03B7A796E444ACD829153D1C76CC"/>
          </w:pPr>
          <w:r>
            <w:t>Telephone</w:t>
          </w:r>
        </w:p>
      </w:docPartBody>
    </w:docPart>
    <w:docPart>
      <w:docPartPr>
        <w:name w:val="46908DCF42B84B43A905027729B0A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B65FE-4BA1-034D-9C10-523909F5BFF2}"/>
      </w:docPartPr>
      <w:docPartBody>
        <w:p w:rsidR="00BE0D88" w:rsidRDefault="00FA60EE">
          <w:pPr>
            <w:pStyle w:val="46908DCF42B84B43A905027729B0AEEA"/>
          </w:pPr>
          <w:r>
            <w:t>LinkedIN URL</w:t>
          </w:r>
        </w:p>
      </w:docPartBody>
    </w:docPart>
    <w:docPart>
      <w:docPartPr>
        <w:name w:val="5A0E6CC148B901439554DD4C0D908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BBAC0-B0E2-2145-9CCD-821082A80D80}"/>
      </w:docPartPr>
      <w:docPartBody>
        <w:p w:rsidR="00BE0D88" w:rsidRDefault="00FA60EE">
          <w:pPr>
            <w:pStyle w:val="5A0E6CC148B901439554DD4C0D908555"/>
          </w:pPr>
          <w:r>
            <w:t>Email</w:t>
          </w:r>
        </w:p>
      </w:docPartBody>
    </w:docPart>
    <w:docPart>
      <w:docPartPr>
        <w:name w:val="B13F5EA88DD0C44A9449E65B7E43E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589B8-680E-9244-B14B-EECF3AF4613A}"/>
      </w:docPartPr>
      <w:docPartBody>
        <w:p w:rsidR="00BE0D88" w:rsidRDefault="00FA60EE">
          <w:pPr>
            <w:pStyle w:val="B13F5EA88DD0C44A9449E65B7E43EF6B"/>
          </w:pPr>
          <w:r>
            <w:t>Twitter handle</w:t>
          </w:r>
        </w:p>
      </w:docPartBody>
    </w:docPart>
    <w:docPart>
      <w:docPartPr>
        <w:name w:val="608A87C158081C45A3AE2AB0AF552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F05D3-39C6-CB4F-8590-30FB97E9BA79}"/>
      </w:docPartPr>
      <w:docPartBody>
        <w:p w:rsidR="00BE0D88" w:rsidRDefault="00FA60EE">
          <w:pPr>
            <w:pStyle w:val="608A87C158081C45A3AE2AB0AF55222D"/>
          </w:pPr>
          <w:r>
            <w:t>Telephone</w:t>
          </w:r>
        </w:p>
      </w:docPartBody>
    </w:docPart>
    <w:docPart>
      <w:docPartPr>
        <w:name w:val="87A14014B3DE184581D849229B297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E5F1D-4620-0A43-AE4E-F7C3BEA44286}"/>
      </w:docPartPr>
      <w:docPartBody>
        <w:p w:rsidR="00BE0D88" w:rsidRDefault="00FA60EE">
          <w:pPr>
            <w:pStyle w:val="87A14014B3DE184581D849229B29722C"/>
          </w:pPr>
          <w:r>
            <w:t>LinkedIN URL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EE"/>
    <w:rsid w:val="00305D85"/>
    <w:rsid w:val="00BE0D88"/>
    <w:rsid w:val="00FA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4634360CCEB441AA6D96D63D95A390">
    <w:name w:val="6E4634360CCEB441AA6D96D63D95A390"/>
  </w:style>
  <w:style w:type="paragraph" w:customStyle="1" w:styleId="03C2D68215FF8F46A498A54240E09935">
    <w:name w:val="03C2D68215FF8F46A498A54240E09935"/>
  </w:style>
  <w:style w:type="paragraph" w:customStyle="1" w:styleId="F5DDC87FB3855E4BB503CD38F50E28D1">
    <w:name w:val="F5DDC87FB3855E4BB503CD38F50E28D1"/>
  </w:style>
  <w:style w:type="paragraph" w:customStyle="1" w:styleId="B53ACE1F31B04B4D8AD3A7201CB80032">
    <w:name w:val="B53ACE1F31B04B4D8AD3A7201CB80032"/>
  </w:style>
  <w:style w:type="paragraph" w:customStyle="1" w:styleId="E6BEB8ED36CCCA48BE8D1A8472702384">
    <w:name w:val="E6BEB8ED36CCCA48BE8D1A8472702384"/>
  </w:style>
  <w:style w:type="paragraph" w:customStyle="1" w:styleId="3A9E50910636D64FA95EE9A6604AAD59">
    <w:name w:val="3A9E50910636D64FA95EE9A6604AAD59"/>
  </w:style>
  <w:style w:type="paragraph" w:customStyle="1" w:styleId="D7B3CBAB22253249AB88F91D69A0FD41">
    <w:name w:val="D7B3CBAB22253249AB88F91D69A0FD41"/>
  </w:style>
  <w:style w:type="paragraph" w:customStyle="1" w:styleId="78858E38C012344BB34DE60BA22F8C2E">
    <w:name w:val="78858E38C012344BB34DE60BA22F8C2E"/>
  </w:style>
  <w:style w:type="paragraph" w:customStyle="1" w:styleId="2FDF2A0DEF5BC140AFE11FA2A19F6D83">
    <w:name w:val="2FDF2A0DEF5BC140AFE11FA2A19F6D83"/>
  </w:style>
  <w:style w:type="paragraph" w:customStyle="1" w:styleId="FD08BD31E63A5F41BF21BFDB66A93293">
    <w:name w:val="FD08BD31E63A5F41BF21BFDB66A93293"/>
  </w:style>
  <w:style w:type="paragraph" w:customStyle="1" w:styleId="8FF0533A48C7CE44B88AA22D6B2F09BF">
    <w:name w:val="8FF0533A48C7CE44B88AA22D6B2F09BF"/>
  </w:style>
  <w:style w:type="paragraph" w:customStyle="1" w:styleId="D1DAFCE57A56B045A31F8BA90A5BFEB0">
    <w:name w:val="D1DAFCE57A56B045A31F8BA90A5BFEB0"/>
  </w:style>
  <w:style w:type="paragraph" w:customStyle="1" w:styleId="EB5DFA74930E8F4D8951D805BFAEA445">
    <w:name w:val="EB5DFA74930E8F4D8951D805BFAEA445"/>
  </w:style>
  <w:style w:type="paragraph" w:customStyle="1" w:styleId="0AA178C2C1A53D4DBAA5CF29033B6694">
    <w:name w:val="0AA178C2C1A53D4DBAA5CF29033B6694"/>
  </w:style>
  <w:style w:type="paragraph" w:customStyle="1" w:styleId="24720C9F36FAAE44A12A320199471BCC">
    <w:name w:val="24720C9F36FAAE44A12A320199471BCC"/>
  </w:style>
  <w:style w:type="paragraph" w:customStyle="1" w:styleId="256CB8493F87754A9F316D63A4354AA1">
    <w:name w:val="256CB8493F87754A9F316D63A4354AA1"/>
  </w:style>
  <w:style w:type="paragraph" w:customStyle="1" w:styleId="3A83E8B53CE5F1419410326D87793B68">
    <w:name w:val="3A83E8B53CE5F1419410326D87793B68"/>
  </w:style>
  <w:style w:type="paragraph" w:customStyle="1" w:styleId="9FF25D712964734B9606ADB8F1486102">
    <w:name w:val="9FF25D712964734B9606ADB8F1486102"/>
  </w:style>
  <w:style w:type="paragraph" w:customStyle="1" w:styleId="4DD76E2A68B68641AD6C64CBCE7136C5">
    <w:name w:val="4DD76E2A68B68641AD6C64CBCE7136C5"/>
  </w:style>
  <w:style w:type="paragraph" w:customStyle="1" w:styleId="9519AD03E30E2A4498A2DA37EC17E1B6">
    <w:name w:val="9519AD03E30E2A4498A2DA37EC17E1B6"/>
  </w:style>
  <w:style w:type="paragraph" w:customStyle="1" w:styleId="9055A49AF036D5439820DCFC33E22D9E">
    <w:name w:val="9055A49AF036D5439820DCFC33E22D9E"/>
  </w:style>
  <w:style w:type="paragraph" w:customStyle="1" w:styleId="BC11557E71A1204FB6B299C2AEE6C471">
    <w:name w:val="BC11557E71A1204FB6B299C2AEE6C471"/>
  </w:style>
  <w:style w:type="paragraph" w:customStyle="1" w:styleId="41C10CA1F1C80E48B7AB59C678605D42">
    <w:name w:val="41C10CA1F1C80E48B7AB59C678605D42"/>
  </w:style>
  <w:style w:type="paragraph" w:customStyle="1" w:styleId="70FD6E092DE69944ACB39AEF4A64F2B8">
    <w:name w:val="70FD6E092DE69944ACB39AEF4A64F2B8"/>
  </w:style>
  <w:style w:type="paragraph" w:customStyle="1" w:styleId="1AD9727A80894C4B864FE7A01100B56E">
    <w:name w:val="1AD9727A80894C4B864FE7A01100B56E"/>
  </w:style>
  <w:style w:type="paragraph" w:customStyle="1" w:styleId="359D781BC60EE44A999CC867FDCB7B8F">
    <w:name w:val="359D781BC60EE44A999CC867FDCB7B8F"/>
  </w:style>
  <w:style w:type="paragraph" w:customStyle="1" w:styleId="7142DE135CDA1E4AB1A99E0EE80BFABD">
    <w:name w:val="7142DE135CDA1E4AB1A99E0EE80BFABD"/>
  </w:style>
  <w:style w:type="paragraph" w:customStyle="1" w:styleId="EACF1FACF54AF246B18D213C33C44BF4">
    <w:name w:val="EACF1FACF54AF246B18D213C33C44BF4"/>
  </w:style>
  <w:style w:type="paragraph" w:customStyle="1" w:styleId="113E3470AFB6B24C8AAD40CC2599DB59">
    <w:name w:val="113E3470AFB6B24C8AAD40CC2599DB59"/>
  </w:style>
  <w:style w:type="paragraph" w:customStyle="1" w:styleId="FEEF2FCFE9386A468ABDD7B4A99076AE">
    <w:name w:val="FEEF2FCFE9386A468ABDD7B4A99076AE"/>
  </w:style>
  <w:style w:type="paragraph" w:customStyle="1" w:styleId="1117A087A2AA4441AB79DEC865809742">
    <w:name w:val="1117A087A2AA4441AB79DEC865809742"/>
  </w:style>
  <w:style w:type="paragraph" w:customStyle="1" w:styleId="DD06C3F1208A0944BA99194633CE9BC9">
    <w:name w:val="DD06C3F1208A0944BA99194633CE9BC9"/>
  </w:style>
  <w:style w:type="paragraph" w:customStyle="1" w:styleId="EEF3C582CE88FD448A17876081E2EF5D">
    <w:name w:val="EEF3C582CE88FD448A17876081E2EF5D"/>
  </w:style>
  <w:style w:type="paragraph" w:customStyle="1" w:styleId="DDDC297D92B41742B739C6C52EA3EC6A">
    <w:name w:val="DDDC297D92B41742B739C6C52EA3EC6A"/>
  </w:style>
  <w:style w:type="paragraph" w:customStyle="1" w:styleId="460B03B7A796E444ACD829153D1C76CC">
    <w:name w:val="460B03B7A796E444ACD829153D1C76CC"/>
  </w:style>
  <w:style w:type="paragraph" w:customStyle="1" w:styleId="46908DCF42B84B43A905027729B0AEEA">
    <w:name w:val="46908DCF42B84B43A905027729B0AEEA"/>
  </w:style>
  <w:style w:type="paragraph" w:customStyle="1" w:styleId="5A0E6CC148B901439554DD4C0D908555">
    <w:name w:val="5A0E6CC148B901439554DD4C0D908555"/>
  </w:style>
  <w:style w:type="paragraph" w:customStyle="1" w:styleId="B13F5EA88DD0C44A9449E65B7E43EF6B">
    <w:name w:val="B13F5EA88DD0C44A9449E65B7E43EF6B"/>
  </w:style>
  <w:style w:type="paragraph" w:customStyle="1" w:styleId="608A87C158081C45A3AE2AB0AF55222D">
    <w:name w:val="608A87C158081C45A3AE2AB0AF55222D"/>
  </w:style>
  <w:style w:type="paragraph" w:customStyle="1" w:styleId="87A14014B3DE184581D849229B29722C">
    <w:name w:val="87A14014B3DE184581D849229B2972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(210)-994-4084</CompanyPhone>
  <CompanyFax>https://www.linkedin.com/in/matthew-moncada-7a1514142/</CompanyFax>
  <CompanyEmail>email me at: misakamikotocsr@gmail.com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22</TotalTime>
  <Pages>2</Pages>
  <Words>205</Words>
  <Characters>1170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front end web developer</dc:subject>
  <dc:creator>matthew m. moncada</dc:creator>
  <cp:keywords/>
  <dc:description>portfolio website with list of projects at: www.asiasworld.co</dc:description>
  <cp:lastModifiedBy>Microsoft Office User</cp:lastModifiedBy>
  <cp:revision>8</cp:revision>
  <cp:lastPrinted>2017-09-10T04:02:00Z</cp:lastPrinted>
  <dcterms:created xsi:type="dcterms:W3CDTF">2017-09-09T23:40:00Z</dcterms:created>
  <dcterms:modified xsi:type="dcterms:W3CDTF">2017-09-10T04:08:00Z</dcterms:modified>
</cp:coreProperties>
</file>